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frsumma"/>
        <w:tblW w:w="10170" w:type="dxa"/>
        <w:tblLook w:val="0620" w:firstRow="1" w:lastRow="0" w:firstColumn="0" w:lastColumn="0" w:noHBand="1" w:noVBand="1"/>
        <w:tblDescription w:val="Layouttabell där du anger logotyp, fakturanummer, datum, förfallodatum, företagets namn, adress, telefonnummer, faxnummer och e-postadress samt faktureringsadress och kontaktinformation"/>
      </w:tblPr>
      <w:tblGrid>
        <w:gridCol w:w="3523"/>
        <w:gridCol w:w="3521"/>
        <w:gridCol w:w="3126"/>
      </w:tblGrid>
      <w:tr w:rsidR="00A340F2" w:rsidTr="00886897">
        <w:trPr>
          <w:trHeight w:val="1256"/>
        </w:trPr>
        <w:sdt>
          <w:sdtPr>
            <w:alias w:val="Faktura:"/>
            <w:tag w:val="Faktura:"/>
            <w:id w:val="-1014992444"/>
            <w:placeholder>
              <w:docPart w:val="85C99011A1424212BBDE68E9B62991A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:rsidR="00A340F2" w:rsidRPr="00CF2287" w:rsidRDefault="00FE0263" w:rsidP="002F5404">
                <w:pPr>
                  <w:pStyle w:val="Rubrik"/>
                  <w:rPr>
                    <w:rFonts w:ascii="Franklin Gothic Book" w:hAnsi="Franklin Gothic Book"/>
                    <w:szCs w:val="52"/>
                  </w:rPr>
                </w:pPr>
                <w:r>
                  <w:rPr>
                    <w:rFonts w:ascii="Franklin Gothic Book" w:eastAsia="Franklin Gothic Book" w:hAnsi="Franklin Gothic Book" w:cs="Franklin Gothic Book"/>
                    <w:szCs w:val="52"/>
                    <w:lang w:bidi="sv-SE"/>
                  </w:rPr>
                  <w:t>FAKTURA</w:t>
                </w:r>
              </w:p>
            </w:tc>
          </w:sdtContent>
        </w:sdt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092" w:type="dxa"/>
            <w:hideMark/>
          </w:tcPr>
          <w:p w:rsidR="00F96A5E" w:rsidRDefault="00F96A5E" w:rsidP="002F5404">
            <w:pPr>
              <w:rPr>
                <w:noProof/>
                <w:lang w:eastAsia="sv-SE"/>
              </w:rPr>
            </w:pPr>
          </w:p>
          <w:p w:rsidR="00A340F2" w:rsidRDefault="00A340F2" w:rsidP="002F5404">
            <w:r>
              <w:rPr>
                <w:noProof/>
                <w:lang w:eastAsia="sv-SE"/>
              </w:rPr>
              <w:drawing>
                <wp:inline distT="0" distB="0" distL="0" distR="0" wp14:anchorId="126E9785" wp14:editId="19D86D27">
                  <wp:extent cx="1843050" cy="737220"/>
                  <wp:effectExtent l="0" t="0" r="508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fik 201" descr="platshållare för logoty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062" cy="74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:rsidTr="00886897">
        <w:trPr>
          <w:trHeight w:val="1364"/>
        </w:trPr>
        <w:tc>
          <w:tcPr>
            <w:tcW w:w="3539" w:type="dxa"/>
            <w:hideMark/>
          </w:tcPr>
          <w:p w:rsidR="00A340F2" w:rsidRPr="00EC16CD" w:rsidRDefault="00931066" w:rsidP="004B48FC">
            <w:pPr>
              <w:spacing w:line="312" w:lineRule="auto"/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Datum:"/>
                <w:tag w:val="Datum:"/>
                <w:id w:val="-865594733"/>
                <w:placeholder>
                  <w:docPart w:val="E4FFF2FFDB39406095157CA467C749FC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32"/>
                    <w:szCs w:val="32"/>
                    <w:lang w:bidi="sv-SE"/>
                  </w:rPr>
                  <w:t>DATUM</w:t>
                </w:r>
              </w:sdtContent>
            </w:sdt>
          </w:p>
          <w:p w:rsidR="00A340F2" w:rsidRDefault="0010431A" w:rsidP="0010431A">
            <w:pPr>
              <w:spacing w:line="312" w:lineRule="auto"/>
              <w:rPr>
                <w:rFonts w:ascii="Microsoft Sans Serif" w:hAnsi="Microsoft Sans Serif" w:cs="Microsoft Sans Serif"/>
                <w:sz w:val="32"/>
                <w:szCs w:val="32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2019-05-17</w:t>
            </w:r>
          </w:p>
        </w:tc>
        <w:tc>
          <w:tcPr>
            <w:tcW w:w="3539" w:type="dxa"/>
            <w:hideMark/>
          </w:tcPr>
          <w:p w:rsidR="00A340F2" w:rsidRPr="00EC16CD" w:rsidRDefault="00931066" w:rsidP="004B48FC">
            <w:pPr>
              <w:spacing w:line="312" w:lineRule="auto"/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Fakturanummer:"/>
                <w:tag w:val="Fakturanummer:"/>
                <w:id w:val="453919090"/>
                <w:placeholder>
                  <w:docPart w:val="2D758DABB37A4096BE4ED3613DCC18A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C16CD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32"/>
                    <w:szCs w:val="32"/>
                    <w:lang w:bidi="sv-SE"/>
                  </w:rPr>
                  <w:t>FAKTURANUMMER</w:t>
                </w:r>
              </w:sdtContent>
            </w:sdt>
          </w:p>
          <w:p w:rsidR="00A340F2" w:rsidRPr="00EC16CD" w:rsidRDefault="0010431A" w:rsidP="0010431A">
            <w:pPr>
              <w:spacing w:line="312" w:lineRule="auto"/>
              <w:rPr>
                <w:color w:val="000000" w:themeColor="text1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092" w:type="dxa"/>
            <w:hideMark/>
          </w:tcPr>
          <w:p w:rsidR="00A340F2" w:rsidRPr="00EC16CD" w:rsidRDefault="008D55DF" w:rsidP="004B48FC">
            <w:pPr>
              <w:spacing w:line="312" w:lineRule="auto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Tors Konsultarbete AB</w:t>
            </w:r>
          </w:p>
          <w:p w:rsidR="00A340F2" w:rsidRPr="00EC16CD" w:rsidRDefault="006F028B" w:rsidP="004B48FC">
            <w:pPr>
              <w:spacing w:line="312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Kungstensgatan 4</w:t>
            </w:r>
          </w:p>
          <w:p w:rsidR="00CF2287" w:rsidRDefault="006F028B" w:rsidP="004B48FC">
            <w:pPr>
              <w:spacing w:line="312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104 65 Stockholm</w:t>
            </w:r>
          </w:p>
          <w:p w:rsidR="00A340F2" w:rsidRPr="00EC16CD" w:rsidRDefault="006F028B" w:rsidP="004B48FC">
            <w:pPr>
              <w:spacing w:line="312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092-333 52 23</w:t>
            </w:r>
          </w:p>
          <w:p w:rsidR="00A340F2" w:rsidRPr="00EC16CD" w:rsidRDefault="006F028B" w:rsidP="004B48FC">
            <w:pPr>
              <w:spacing w:line="312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09-234 422 22 22</w:t>
            </w:r>
          </w:p>
          <w:p w:rsidR="00A340F2" w:rsidRPr="00EC16CD" w:rsidRDefault="006F028B" w:rsidP="006F028B">
            <w:pPr>
              <w:spacing w:line="312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support@torskonsult.se</w:t>
            </w:r>
          </w:p>
        </w:tc>
      </w:tr>
      <w:tr w:rsidR="00A340F2" w:rsidTr="00886897">
        <w:trPr>
          <w:trHeight w:val="2215"/>
        </w:trPr>
        <w:tc>
          <w:tcPr>
            <w:tcW w:w="3539" w:type="dxa"/>
            <w:hideMark/>
          </w:tcPr>
          <w:p w:rsidR="00A340F2" w:rsidRPr="00EC16CD" w:rsidRDefault="00931066" w:rsidP="004B48FC">
            <w:pPr>
              <w:spacing w:line="312" w:lineRule="auto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Faktureringsadress:"/>
                <w:tag w:val="Faktureringsadress:"/>
                <w:id w:val="-1178570525"/>
                <w:placeholder>
                  <w:docPart w:val="2944D5D7B85C4D50A250754386A3311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C16CD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sv-SE"/>
                  </w:rPr>
                  <w:t>FAKTURERINGSADRESS</w:t>
                </w:r>
              </w:sdtContent>
            </w:sdt>
          </w:p>
          <w:p w:rsidR="00A340F2" w:rsidRPr="00EC16CD" w:rsidRDefault="006F028B" w:rsidP="004B48FC">
            <w:pPr>
              <w:spacing w:line="312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Vasagatan 152</w:t>
            </w:r>
          </w:p>
          <w:p w:rsidR="00A340F2" w:rsidRPr="00EC16CD" w:rsidRDefault="006F028B" w:rsidP="004B48FC">
            <w:pPr>
              <w:spacing w:line="312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907 50 Umeå</w:t>
            </w:r>
          </w:p>
          <w:p w:rsidR="00A340F2" w:rsidRPr="00EC16CD" w:rsidRDefault="006F028B" w:rsidP="004B48FC">
            <w:pPr>
              <w:spacing w:line="312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090-244 44 44</w:t>
            </w:r>
          </w:p>
          <w:p w:rsidR="00A340F2" w:rsidRPr="00EC16CD" w:rsidRDefault="006F028B" w:rsidP="004B48FC">
            <w:pPr>
              <w:spacing w:line="312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23-661 111 21 41</w:t>
            </w:r>
          </w:p>
          <w:p w:rsidR="00A340F2" w:rsidRDefault="006F028B" w:rsidP="006F028B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foretag@hjartaaddition.se</w:t>
            </w:r>
          </w:p>
        </w:tc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092" w:type="dxa"/>
          </w:tcPr>
          <w:p w:rsidR="00A340F2" w:rsidRDefault="00A340F2" w:rsidP="002F5404">
            <w:pPr>
              <w:jc w:val="center"/>
            </w:pPr>
          </w:p>
        </w:tc>
      </w:tr>
    </w:tbl>
    <w:p w:rsidR="00A340F2" w:rsidRDefault="00A340F2" w:rsidP="002F5404">
      <w:pPr>
        <w:rPr>
          <w:noProof/>
        </w:rPr>
      </w:pPr>
    </w:p>
    <w:tbl>
      <w:tblPr>
        <w:tblStyle w:val="Frsljningsinformation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Ange säljarens namn, befattning, betalningsvillkor och förfallodatum i den här tabellen"/>
      </w:tblPr>
      <w:tblGrid>
        <w:gridCol w:w="2250"/>
        <w:gridCol w:w="2487"/>
        <w:gridCol w:w="2936"/>
        <w:gridCol w:w="2501"/>
      </w:tblGrid>
      <w:tr w:rsidR="00A340F2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:rsidR="00A340F2" w:rsidRPr="00D46A54" w:rsidRDefault="00931066" w:rsidP="002F5404">
            <w:pPr>
              <w:pStyle w:val="Format1"/>
              <w:framePr w:hSpace="0" w:wrap="auto" w:vAnchor="margin" w:hAnchor="text" w:xAlign="left" w:yAlign="inlin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alias w:val="Säljare:"/>
                <w:tag w:val="Säljare:"/>
                <w:id w:val="-720821619"/>
                <w:placeholder>
                  <w:docPart w:val="8556C1FE2EC4468FA9852415B49C68A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D46A54">
                  <w:rPr>
                    <w:sz w:val="26"/>
                    <w:szCs w:val="26"/>
                    <w:lang w:bidi="sv-SE"/>
                  </w:rPr>
                  <w:t>SÄLJARE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:rsidR="00A340F2" w:rsidRPr="00D46A54" w:rsidRDefault="00931066" w:rsidP="002F5404">
            <w:pPr>
              <w:pStyle w:val="Format1"/>
              <w:framePr w:hSpace="0" w:wrap="auto" w:vAnchor="margin" w:hAnchor="text" w:xAlign="left" w:yAlign="inlin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alias w:val="Befattning:"/>
                <w:tag w:val="Befattning:"/>
                <w:id w:val="274147627"/>
                <w:placeholder>
                  <w:docPart w:val="FFC06051C2084CA39AE31572F0DB0D6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D46A54">
                  <w:rPr>
                    <w:sz w:val="26"/>
                    <w:szCs w:val="26"/>
                    <w:lang w:bidi="sv-SE"/>
                  </w:rPr>
                  <w:t>Befattning</w:t>
                </w:r>
              </w:sdtContent>
            </w:sdt>
          </w:p>
        </w:tc>
        <w:sdt>
          <w:sdtPr>
            <w:rPr>
              <w:sz w:val="26"/>
              <w:szCs w:val="26"/>
            </w:rPr>
            <w:alias w:val="Betalningsvillkor:"/>
            <w:tag w:val="Betalningsvillkor:"/>
            <w:id w:val="-1356643075"/>
            <w:placeholder>
              <w:docPart w:val="8A4A9CFCDB1C40948AA5E07EC75FF7A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shd w:val="clear" w:color="auto" w:fill="auto"/>
                <w:hideMark/>
              </w:tcPr>
              <w:p w:rsidR="00A340F2" w:rsidRPr="00D46A54" w:rsidRDefault="00CF2287" w:rsidP="002F5404">
                <w:pPr>
                  <w:pStyle w:val="Format1"/>
                  <w:framePr w:hSpace="0" w:wrap="auto" w:vAnchor="margin" w:hAnchor="text" w:xAlign="left" w:yAlign="inline"/>
                  <w:rPr>
                    <w:sz w:val="26"/>
                    <w:szCs w:val="26"/>
                  </w:rPr>
                </w:pPr>
                <w:r w:rsidRPr="00D46A54">
                  <w:rPr>
                    <w:sz w:val="26"/>
                    <w:szCs w:val="26"/>
                    <w:lang w:bidi="sv-SE"/>
                  </w:rPr>
                  <w:t>Betalningsvillkor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:rsidR="00A340F2" w:rsidRPr="00D46A54" w:rsidRDefault="00931066" w:rsidP="002F5404">
            <w:pPr>
              <w:pStyle w:val="Format1"/>
              <w:framePr w:hSpace="0" w:wrap="auto" w:vAnchor="margin" w:hAnchor="text" w:xAlign="left" w:yAlign="inlin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alias w:val="Förfallodatum:"/>
                <w:tag w:val="Förfallodatum:"/>
                <w:id w:val="-93870628"/>
                <w:placeholder>
                  <w:docPart w:val="565733D5CA6945AABCD1FD833449E70F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D46A54">
                  <w:rPr>
                    <w:sz w:val="26"/>
                    <w:szCs w:val="26"/>
                    <w:lang w:bidi="sv-SE"/>
                  </w:rPr>
                  <w:t>Förfallodatum</w:t>
                </w:r>
              </w:sdtContent>
            </w:sdt>
          </w:p>
        </w:tc>
      </w:tr>
      <w:tr w:rsidR="00A340F2" w:rsidTr="00B727BE">
        <w:trPr>
          <w:trHeight w:hRule="exact" w:val="403"/>
        </w:trPr>
        <w:tc>
          <w:tcPr>
            <w:tcW w:w="2092" w:type="dxa"/>
          </w:tcPr>
          <w:p w:rsidR="00A340F2" w:rsidRDefault="006F028B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Tor Eriksson</w:t>
            </w:r>
          </w:p>
        </w:tc>
        <w:tc>
          <w:tcPr>
            <w:tcW w:w="2313" w:type="dxa"/>
          </w:tcPr>
          <w:p w:rsidR="00A340F2" w:rsidRDefault="006F028B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CEO</w:t>
            </w:r>
          </w:p>
        </w:tc>
        <w:tc>
          <w:tcPr>
            <w:tcW w:w="2610" w:type="dxa"/>
            <w:hideMark/>
          </w:tcPr>
          <w:p w:rsidR="00A340F2" w:rsidRDefault="006F028B" w:rsidP="006F028B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Faktura</w:t>
            </w:r>
          </w:p>
        </w:tc>
        <w:tc>
          <w:tcPr>
            <w:tcW w:w="1620" w:type="dxa"/>
          </w:tcPr>
          <w:p w:rsidR="00A340F2" w:rsidRDefault="006F028B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2119-05-17</w:t>
            </w:r>
          </w:p>
        </w:tc>
      </w:tr>
    </w:tbl>
    <w:p w:rsidR="00A340F2" w:rsidRDefault="00A340F2" w:rsidP="00A340F2">
      <w:pPr>
        <w:rPr>
          <w:noProof/>
        </w:rPr>
      </w:pPr>
    </w:p>
    <w:tbl>
      <w:tblPr>
        <w:tblStyle w:val="Innehllsfrteckning"/>
        <w:tblW w:w="5006" w:type="pct"/>
        <w:tblLook w:val="0620" w:firstRow="1" w:lastRow="0" w:firstColumn="0" w:lastColumn="0" w:noHBand="1" w:noVBand="1"/>
        <w:tblDescription w:val="Ange antal, beskrivning, enhetspris, rabatt och radsumma i tabellens kolumner. Ange delsumma, moms och summa i slutet"/>
      </w:tblPr>
      <w:tblGrid>
        <w:gridCol w:w="2298"/>
        <w:gridCol w:w="3479"/>
        <w:gridCol w:w="2259"/>
        <w:gridCol w:w="2154"/>
      </w:tblGrid>
      <w:tr w:rsidR="002F5404" w:rsidTr="00985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:rsidR="00A340F2" w:rsidRPr="00D46A54" w:rsidRDefault="00931066" w:rsidP="002F5404">
            <w:pPr>
              <w:pStyle w:val="Format1"/>
              <w:framePr w:hSpace="0" w:wrap="auto" w:vAnchor="margin" w:hAnchor="text" w:xAlign="left" w:yAlign="inlin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alias w:val="Antal:"/>
                <w:tag w:val="Antal:"/>
                <w:id w:val="871653143"/>
                <w:placeholder>
                  <w:docPart w:val="F4A3081F54934CD984D85B342B5E1F4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D46A54">
                  <w:rPr>
                    <w:sz w:val="26"/>
                    <w:szCs w:val="26"/>
                    <w:lang w:bidi="sv-SE"/>
                  </w:rPr>
                  <w:t>Antal</w:t>
                </w:r>
              </w:sdtContent>
            </w:sdt>
          </w:p>
        </w:tc>
        <w:sdt>
          <w:sdtPr>
            <w:rPr>
              <w:sz w:val="26"/>
              <w:szCs w:val="26"/>
            </w:rPr>
            <w:alias w:val="Beskrivning:"/>
            <w:tag w:val="Beskrivning:"/>
            <w:id w:val="329724175"/>
            <w:placeholder>
              <w:docPart w:val="37A85E2ABAD549B6B51EFE93C7EFEF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:rsidR="00A340F2" w:rsidRPr="00D46A54" w:rsidRDefault="00CF2287" w:rsidP="002F5404">
                <w:pPr>
                  <w:pStyle w:val="Format1"/>
                  <w:framePr w:hSpace="0" w:wrap="auto" w:vAnchor="margin" w:hAnchor="text" w:xAlign="left" w:yAlign="inline"/>
                  <w:rPr>
                    <w:sz w:val="26"/>
                    <w:szCs w:val="26"/>
                  </w:rPr>
                </w:pPr>
                <w:r w:rsidRPr="00D46A54">
                  <w:rPr>
                    <w:sz w:val="26"/>
                    <w:szCs w:val="26"/>
                    <w:lang w:bidi="sv-SE"/>
                  </w:rPr>
                  <w:t>Beskrivning</w:t>
                </w:r>
              </w:p>
            </w:tc>
          </w:sdtContent>
        </w:sdt>
        <w:sdt>
          <w:sdtPr>
            <w:rPr>
              <w:sz w:val="26"/>
              <w:szCs w:val="26"/>
            </w:rPr>
            <w:alias w:val="Enhetspris:"/>
            <w:tag w:val="Enhetspris:"/>
            <w:id w:val="-1233764391"/>
            <w:placeholder>
              <w:docPart w:val="D32112600AF64BAABAE75E7AB49976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:rsidR="00A340F2" w:rsidRPr="00D46A54" w:rsidRDefault="00CF2287" w:rsidP="002F5404">
                <w:pPr>
                  <w:pStyle w:val="Format1"/>
                  <w:framePr w:hSpace="0" w:wrap="auto" w:vAnchor="margin" w:hAnchor="text" w:xAlign="left" w:yAlign="inline"/>
                  <w:rPr>
                    <w:sz w:val="26"/>
                    <w:szCs w:val="26"/>
                  </w:rPr>
                </w:pPr>
                <w:r w:rsidRPr="00D46A54">
                  <w:rPr>
                    <w:sz w:val="26"/>
                    <w:szCs w:val="26"/>
                    <w:lang w:bidi="sv-SE"/>
                  </w:rPr>
                  <w:t>Enhetspris</w:t>
                </w:r>
              </w:p>
            </w:tc>
          </w:sdtContent>
        </w:sdt>
        <w:sdt>
          <w:sdtPr>
            <w:rPr>
              <w:sz w:val="26"/>
              <w:szCs w:val="26"/>
            </w:rPr>
            <w:alias w:val="Radsumma:"/>
            <w:tag w:val="Radsumma:"/>
            <w:id w:val="-1547060432"/>
            <w:placeholder>
              <w:docPart w:val="AC1B2A14B5664FE8888A63BAB22B70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:rsidR="00A340F2" w:rsidRPr="00D46A54" w:rsidRDefault="00CF2287" w:rsidP="002F5404">
                <w:pPr>
                  <w:pStyle w:val="Format1"/>
                  <w:framePr w:hSpace="0" w:wrap="auto" w:vAnchor="margin" w:hAnchor="text" w:xAlign="left" w:yAlign="inline"/>
                  <w:rPr>
                    <w:sz w:val="26"/>
                    <w:szCs w:val="26"/>
                  </w:rPr>
                </w:pPr>
                <w:r w:rsidRPr="00D46A54">
                  <w:rPr>
                    <w:sz w:val="26"/>
                    <w:szCs w:val="26"/>
                    <w:lang w:bidi="sv-SE"/>
                  </w:rPr>
                  <w:t>Radsumma</w:t>
                </w:r>
              </w:p>
            </w:tc>
          </w:sdtContent>
        </w:sdt>
      </w:tr>
    </w:tbl>
    <w:p w:rsidR="000E7C40" w:rsidRDefault="000E7C40"/>
    <w:p w:rsidR="000E7C40" w:rsidRDefault="000E7C40"/>
    <w:tbl>
      <w:tblPr>
        <w:tblStyle w:val="Tabellfrsumma"/>
        <w:tblW w:w="5011" w:type="pct"/>
        <w:tblLook w:val="0620" w:firstRow="1" w:lastRow="0" w:firstColumn="0" w:lastColumn="0" w:noHBand="1" w:noVBand="1"/>
        <w:tblDescription w:val="Ange antal, beskrivning, enhetspris, rabatt och radsumma i tabellens kolumner. Ange delsumma, moms och summa i slutet"/>
      </w:tblPr>
      <w:tblGrid>
        <w:gridCol w:w="2302"/>
        <w:gridCol w:w="3529"/>
        <w:gridCol w:w="2226"/>
        <w:gridCol w:w="2143"/>
      </w:tblGrid>
      <w:tr w:rsidR="0029435D" w:rsidTr="002D7FD1">
        <w:trPr>
          <w:trHeight w:val="488"/>
        </w:trPr>
        <w:tc>
          <w:tcPr>
            <w:tcW w:w="2410" w:type="dxa"/>
          </w:tcPr>
          <w:p w:rsidR="00EB63A0" w:rsidRDefault="006F028B" w:rsidP="006F028B">
            <w:pPr>
              <w:pStyle w:val="Normalhger"/>
            </w:pPr>
            <w:r>
              <w:t>30</w:t>
            </w:r>
          </w:p>
        </w:tc>
        <w:tc>
          <w:tcPr>
            <w:tcW w:w="3616" w:type="dxa"/>
          </w:tcPr>
          <w:p w:rsidR="00EB63A0" w:rsidRDefault="006F028B" w:rsidP="006F028B">
            <w:pPr>
              <w:pStyle w:val="Normalhger"/>
            </w:pPr>
            <w:r>
              <w:t xml:space="preserve">Dell </w:t>
            </w:r>
            <w:proofErr w:type="spellStart"/>
            <w:r>
              <w:t>OptiPlex</w:t>
            </w:r>
            <w:proofErr w:type="spellEnd"/>
            <w:r>
              <w:t xml:space="preserve"> 3060 Micro</w:t>
            </w:r>
          </w:p>
        </w:tc>
        <w:tc>
          <w:tcPr>
            <w:tcW w:w="2304" w:type="dxa"/>
          </w:tcPr>
          <w:p w:rsidR="00EB63A0" w:rsidRDefault="006F028B" w:rsidP="00EB63A0">
            <w:pPr>
              <w:pStyle w:val="Normalhger"/>
            </w:pPr>
            <w:r>
              <w:rPr>
                <w:lang w:eastAsia="ja-JP"/>
              </w:rPr>
              <w:t>3</w:t>
            </w:r>
            <w:r w:rsidR="008D55DF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799 kr</w:t>
            </w:r>
          </w:p>
        </w:tc>
        <w:tc>
          <w:tcPr>
            <w:tcW w:w="2195" w:type="dxa"/>
          </w:tcPr>
          <w:p w:rsidR="00EB63A0" w:rsidRDefault="006F028B" w:rsidP="006F028B">
            <w:pPr>
              <w:pStyle w:val="Normalhger"/>
            </w:pPr>
            <w:r>
              <w:rPr>
                <w:lang w:eastAsia="ja-JP"/>
              </w:rPr>
              <w:t>113 970</w:t>
            </w:r>
            <w:r w:rsidR="002D7FD1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kr:"/>
                <w:tag w:val="kr:"/>
                <w:id w:val="-816956535"/>
                <w:placeholder>
                  <w:docPart w:val="19EC63080DFA4FA4A02635AAB9249465"/>
                </w:placeholder>
                <w:temporary/>
                <w:showingPlcHdr/>
                <w15:appearance w15:val="hidden"/>
              </w:sdtPr>
              <w:sdtEndPr/>
              <w:sdtContent>
                <w:r w:rsidR="002D7FD1">
                  <w:rPr>
                    <w:lang w:bidi="sv-SE"/>
                  </w:rPr>
                  <w:t>kr</w:t>
                </w:r>
              </w:sdtContent>
            </w:sdt>
          </w:p>
        </w:tc>
      </w:tr>
      <w:tr w:rsidR="0029435D" w:rsidTr="002D7FD1">
        <w:trPr>
          <w:trHeight w:val="488"/>
        </w:trPr>
        <w:tc>
          <w:tcPr>
            <w:tcW w:w="2410" w:type="dxa"/>
          </w:tcPr>
          <w:p w:rsidR="00EB63A0" w:rsidRDefault="008D55DF" w:rsidP="008D55DF">
            <w:pPr>
              <w:pStyle w:val="Normalhger"/>
            </w:pPr>
            <w:r>
              <w:t>30</w:t>
            </w:r>
          </w:p>
        </w:tc>
        <w:tc>
          <w:tcPr>
            <w:tcW w:w="3616" w:type="dxa"/>
          </w:tcPr>
          <w:p w:rsidR="00EB63A0" w:rsidRDefault="008D55DF" w:rsidP="008D55DF">
            <w:pPr>
              <w:pStyle w:val="Normalhger"/>
            </w:pPr>
            <w:r>
              <w:t xml:space="preserve">Microsoft </w:t>
            </w:r>
            <w:proofErr w:type="spellStart"/>
            <w:r>
              <w:t>Wireless</w:t>
            </w:r>
            <w:proofErr w:type="spellEnd"/>
            <w:r>
              <w:t xml:space="preserve"> Comfort 5050</w:t>
            </w:r>
          </w:p>
        </w:tc>
        <w:tc>
          <w:tcPr>
            <w:tcW w:w="2304" w:type="dxa"/>
          </w:tcPr>
          <w:p w:rsidR="00EB63A0" w:rsidRDefault="008D55DF" w:rsidP="00EB63A0">
            <w:pPr>
              <w:pStyle w:val="Normalhger"/>
            </w:pPr>
            <w:r>
              <w:rPr>
                <w:lang w:eastAsia="ja-JP"/>
              </w:rPr>
              <w:t>519 kr</w:t>
            </w:r>
          </w:p>
        </w:tc>
        <w:tc>
          <w:tcPr>
            <w:tcW w:w="2195" w:type="dxa"/>
          </w:tcPr>
          <w:p w:rsidR="00EB63A0" w:rsidRDefault="008D55DF" w:rsidP="008D55DF">
            <w:pPr>
              <w:pStyle w:val="Normalhger"/>
            </w:pPr>
            <w:r>
              <w:rPr>
                <w:lang w:eastAsia="ja-JP"/>
              </w:rPr>
              <w:t>15 570</w:t>
            </w:r>
            <w:r w:rsidR="002D7FD1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kr:"/>
                <w:tag w:val="kr:"/>
                <w:id w:val="83964745"/>
                <w:placeholder>
                  <w:docPart w:val="903EDDCDFC96422B93966D4280CCA278"/>
                </w:placeholder>
                <w:temporary/>
                <w:showingPlcHdr/>
                <w15:appearance w15:val="hidden"/>
              </w:sdtPr>
              <w:sdtEndPr/>
              <w:sdtContent>
                <w:r w:rsidR="002D7FD1">
                  <w:rPr>
                    <w:lang w:bidi="sv-SE"/>
                  </w:rPr>
                  <w:t>kr</w:t>
                </w:r>
              </w:sdtContent>
            </w:sdt>
          </w:p>
        </w:tc>
      </w:tr>
      <w:tr w:rsidR="0029435D" w:rsidTr="002D7FD1">
        <w:trPr>
          <w:trHeight w:val="488"/>
        </w:trPr>
        <w:tc>
          <w:tcPr>
            <w:tcW w:w="2410" w:type="dxa"/>
          </w:tcPr>
          <w:p w:rsidR="00EB63A0" w:rsidRDefault="008D55DF" w:rsidP="008D55DF">
            <w:pPr>
              <w:pStyle w:val="Normalhger"/>
            </w:pPr>
            <w:r>
              <w:t>30</w:t>
            </w:r>
          </w:p>
        </w:tc>
        <w:tc>
          <w:tcPr>
            <w:tcW w:w="3616" w:type="dxa"/>
          </w:tcPr>
          <w:p w:rsidR="00EB63A0" w:rsidRDefault="008D55DF" w:rsidP="008D55DF">
            <w:pPr>
              <w:pStyle w:val="Normalhger"/>
            </w:pPr>
            <w:r>
              <w:t>Samsung S24E450D</w:t>
            </w:r>
          </w:p>
        </w:tc>
        <w:tc>
          <w:tcPr>
            <w:tcW w:w="2304" w:type="dxa"/>
          </w:tcPr>
          <w:p w:rsidR="00EB63A0" w:rsidRDefault="008D55DF" w:rsidP="00EB63A0">
            <w:pPr>
              <w:pStyle w:val="Normalhger"/>
            </w:pPr>
            <w:r>
              <w:rPr>
                <w:lang w:eastAsia="ja-JP"/>
              </w:rPr>
              <w:t>1 587 kr</w:t>
            </w:r>
          </w:p>
        </w:tc>
        <w:tc>
          <w:tcPr>
            <w:tcW w:w="2195" w:type="dxa"/>
          </w:tcPr>
          <w:p w:rsidR="00EB63A0" w:rsidRDefault="002D7FD1" w:rsidP="008D55DF">
            <w:pPr>
              <w:pStyle w:val="Normalhger"/>
            </w:pPr>
            <w:r>
              <w:rPr>
                <w:lang w:eastAsia="ja-JP"/>
              </w:rPr>
              <w:t xml:space="preserve"> </w:t>
            </w:r>
            <w:r w:rsidR="008D55DF">
              <w:rPr>
                <w:lang w:eastAsia="ja-JP"/>
              </w:rPr>
              <w:t xml:space="preserve">47 610 </w:t>
            </w:r>
            <w:sdt>
              <w:sdtPr>
                <w:rPr>
                  <w:lang w:eastAsia="ja-JP"/>
                </w:rPr>
                <w:alias w:val="kr:"/>
                <w:tag w:val="kr:"/>
                <w:id w:val="1560663672"/>
                <w:placeholder>
                  <w:docPart w:val="D25A551967AC47ABBF32202E1BEB09A1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lang w:bidi="sv-SE"/>
                  </w:rPr>
                  <w:t>kr</w:t>
                </w:r>
              </w:sdtContent>
            </w:sdt>
          </w:p>
        </w:tc>
      </w:tr>
      <w:tr w:rsidR="0029435D" w:rsidTr="002D7FD1">
        <w:trPr>
          <w:trHeight w:val="488"/>
        </w:trPr>
        <w:tc>
          <w:tcPr>
            <w:tcW w:w="2410" w:type="dxa"/>
          </w:tcPr>
          <w:p w:rsidR="00EB63A0" w:rsidRDefault="008D55DF" w:rsidP="008D55DF">
            <w:pPr>
              <w:pStyle w:val="Normalhger"/>
            </w:pPr>
            <w:r>
              <w:t>30</w:t>
            </w:r>
          </w:p>
        </w:tc>
        <w:tc>
          <w:tcPr>
            <w:tcW w:w="3616" w:type="dxa"/>
          </w:tcPr>
          <w:p w:rsidR="00EB63A0" w:rsidRDefault="008D55DF" w:rsidP="008D55DF">
            <w:pPr>
              <w:pStyle w:val="Normalhger"/>
            </w:pPr>
            <w:proofErr w:type="spellStart"/>
            <w:r>
              <w:t>Targus</w:t>
            </w:r>
            <w:proofErr w:type="spellEnd"/>
            <w:r>
              <w:t xml:space="preserve"> 24” Sekretessfilter</w:t>
            </w:r>
          </w:p>
        </w:tc>
        <w:tc>
          <w:tcPr>
            <w:tcW w:w="2304" w:type="dxa"/>
          </w:tcPr>
          <w:p w:rsidR="00EB63A0" w:rsidRDefault="008D55DF" w:rsidP="008D55DF">
            <w:pPr>
              <w:pStyle w:val="Normalhger"/>
            </w:pPr>
            <w:r>
              <w:rPr>
                <w:lang w:eastAsia="ja-JP"/>
              </w:rPr>
              <w:t>1 399</w:t>
            </w:r>
            <w:r w:rsidR="002D7FD1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kr:"/>
                <w:tag w:val="kr:"/>
                <w:id w:val="1075161892"/>
                <w:placeholder>
                  <w:docPart w:val="EDA57F3892114FE2BA842BBBA71F8471"/>
                </w:placeholder>
                <w:temporary/>
                <w:showingPlcHdr/>
                <w15:appearance w15:val="hidden"/>
              </w:sdtPr>
              <w:sdtEndPr/>
              <w:sdtContent>
                <w:r w:rsidR="002D7FD1">
                  <w:rPr>
                    <w:lang w:bidi="sv-SE"/>
                  </w:rPr>
                  <w:t>kr</w:t>
                </w:r>
              </w:sdtContent>
            </w:sdt>
          </w:p>
        </w:tc>
        <w:tc>
          <w:tcPr>
            <w:tcW w:w="2195" w:type="dxa"/>
          </w:tcPr>
          <w:p w:rsidR="00EB63A0" w:rsidRDefault="008D55DF" w:rsidP="008D55DF">
            <w:pPr>
              <w:pStyle w:val="Normalhger"/>
            </w:pPr>
            <w:r>
              <w:rPr>
                <w:lang w:eastAsia="ja-JP"/>
              </w:rPr>
              <w:t>41 970</w:t>
            </w:r>
            <w:r w:rsidR="002D7FD1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kr:"/>
                <w:tag w:val="kr:"/>
                <w:id w:val="153343658"/>
                <w:placeholder>
                  <w:docPart w:val="FB50B98803E04163863CCADAA48C7B38"/>
                </w:placeholder>
                <w:temporary/>
                <w:showingPlcHdr/>
                <w15:appearance w15:val="hidden"/>
              </w:sdtPr>
              <w:sdtEndPr/>
              <w:sdtContent>
                <w:r w:rsidR="002D7FD1">
                  <w:rPr>
                    <w:lang w:bidi="sv-SE"/>
                  </w:rPr>
                  <w:t>kr</w:t>
                </w:r>
              </w:sdtContent>
            </w:sdt>
          </w:p>
        </w:tc>
      </w:tr>
      <w:tr w:rsidR="0029435D" w:rsidTr="002D7FD1">
        <w:trPr>
          <w:trHeight w:val="488"/>
        </w:trPr>
        <w:tc>
          <w:tcPr>
            <w:tcW w:w="2410" w:type="dxa"/>
          </w:tcPr>
          <w:p w:rsidR="008D55DF" w:rsidRDefault="008D55DF" w:rsidP="008D55DF">
            <w:pPr>
              <w:pStyle w:val="Normalhger"/>
            </w:pPr>
            <w:r>
              <w:t>30</w:t>
            </w:r>
          </w:p>
        </w:tc>
        <w:tc>
          <w:tcPr>
            <w:tcW w:w="3616" w:type="dxa"/>
          </w:tcPr>
          <w:p w:rsidR="008D55DF" w:rsidRDefault="008D55DF" w:rsidP="008D55DF">
            <w:pPr>
              <w:pStyle w:val="Normalhger"/>
            </w:pPr>
            <w:proofErr w:type="spellStart"/>
            <w:r>
              <w:t>Jabra</w:t>
            </w:r>
            <w:proofErr w:type="spellEnd"/>
            <w:r>
              <w:t xml:space="preserve"> </w:t>
            </w:r>
            <w:proofErr w:type="spellStart"/>
            <w:r>
              <w:t>Evolve</w:t>
            </w:r>
            <w:proofErr w:type="spellEnd"/>
            <w:r>
              <w:t xml:space="preserve"> 40 Stereo</w:t>
            </w:r>
          </w:p>
        </w:tc>
        <w:tc>
          <w:tcPr>
            <w:tcW w:w="2304" w:type="dxa"/>
          </w:tcPr>
          <w:p w:rsidR="008D55DF" w:rsidRDefault="008D55DF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549 kr</w:t>
            </w:r>
          </w:p>
        </w:tc>
        <w:tc>
          <w:tcPr>
            <w:tcW w:w="2195" w:type="dxa"/>
          </w:tcPr>
          <w:p w:rsidR="008D55DF" w:rsidRDefault="008D55DF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16 470 kr</w:t>
            </w:r>
          </w:p>
        </w:tc>
      </w:tr>
      <w:tr w:rsidR="0029435D" w:rsidTr="002D7FD1">
        <w:trPr>
          <w:trHeight w:val="488"/>
        </w:trPr>
        <w:tc>
          <w:tcPr>
            <w:tcW w:w="2410" w:type="dxa"/>
          </w:tcPr>
          <w:p w:rsidR="008D55DF" w:rsidRDefault="008D55DF" w:rsidP="008D55DF">
            <w:pPr>
              <w:pStyle w:val="Normalhger"/>
            </w:pPr>
            <w:r>
              <w:t>30</w:t>
            </w:r>
          </w:p>
        </w:tc>
        <w:tc>
          <w:tcPr>
            <w:tcW w:w="3616" w:type="dxa"/>
          </w:tcPr>
          <w:p w:rsidR="008D55DF" w:rsidRDefault="008D55DF" w:rsidP="008D55DF">
            <w:pPr>
              <w:pStyle w:val="Normalhger"/>
            </w:pPr>
            <w:r>
              <w:t xml:space="preserve">Dell </w:t>
            </w:r>
            <w:proofErr w:type="spellStart"/>
            <w:r>
              <w:t>Latitude</w:t>
            </w:r>
            <w:proofErr w:type="spellEnd"/>
            <w:r>
              <w:t xml:space="preserve"> 5490</w:t>
            </w:r>
          </w:p>
        </w:tc>
        <w:tc>
          <w:tcPr>
            <w:tcW w:w="2304" w:type="dxa"/>
          </w:tcPr>
          <w:p w:rsidR="008D55DF" w:rsidRDefault="008D55DF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6 999 kr</w:t>
            </w:r>
          </w:p>
        </w:tc>
        <w:tc>
          <w:tcPr>
            <w:tcW w:w="2195" w:type="dxa"/>
          </w:tcPr>
          <w:p w:rsidR="008D55DF" w:rsidRDefault="008D55DF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209 970kr</w:t>
            </w:r>
          </w:p>
        </w:tc>
      </w:tr>
      <w:tr w:rsidR="0029435D" w:rsidTr="002D7FD1">
        <w:trPr>
          <w:trHeight w:val="488"/>
        </w:trPr>
        <w:tc>
          <w:tcPr>
            <w:tcW w:w="2410" w:type="dxa"/>
          </w:tcPr>
          <w:p w:rsidR="008D55DF" w:rsidRDefault="008D55DF" w:rsidP="008D55DF">
            <w:pPr>
              <w:pStyle w:val="Normalhger"/>
            </w:pPr>
            <w:r>
              <w:t>30</w:t>
            </w:r>
          </w:p>
        </w:tc>
        <w:tc>
          <w:tcPr>
            <w:tcW w:w="3616" w:type="dxa"/>
          </w:tcPr>
          <w:p w:rsidR="008D55DF" w:rsidRDefault="008D55DF" w:rsidP="008D55DF">
            <w:pPr>
              <w:pStyle w:val="Normalhger"/>
            </w:pPr>
            <w:r>
              <w:t>Dell Universal Dock D6000</w:t>
            </w:r>
          </w:p>
        </w:tc>
        <w:tc>
          <w:tcPr>
            <w:tcW w:w="2304" w:type="dxa"/>
          </w:tcPr>
          <w:p w:rsidR="008D55DF" w:rsidRDefault="008D55DF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1 799 kr</w:t>
            </w:r>
          </w:p>
        </w:tc>
        <w:tc>
          <w:tcPr>
            <w:tcW w:w="2195" w:type="dxa"/>
          </w:tcPr>
          <w:p w:rsidR="00F86B1C" w:rsidRDefault="008D55DF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53 970 kr</w:t>
            </w:r>
          </w:p>
        </w:tc>
      </w:tr>
      <w:tr w:rsidR="0029435D" w:rsidTr="002D7FD1">
        <w:trPr>
          <w:trHeight w:val="488"/>
        </w:trPr>
        <w:tc>
          <w:tcPr>
            <w:tcW w:w="2410" w:type="dxa"/>
          </w:tcPr>
          <w:p w:rsidR="008D55DF" w:rsidRDefault="00F86B1C" w:rsidP="008D55DF">
            <w:pPr>
              <w:pStyle w:val="Normalhger"/>
            </w:pPr>
            <w:r>
              <w:t>2</w:t>
            </w:r>
          </w:p>
        </w:tc>
        <w:tc>
          <w:tcPr>
            <w:tcW w:w="3616" w:type="dxa"/>
          </w:tcPr>
          <w:p w:rsidR="008D55DF" w:rsidRDefault="00080CBD" w:rsidP="008D55DF">
            <w:pPr>
              <w:pStyle w:val="Normalhger"/>
            </w:pPr>
            <w:r>
              <w:t xml:space="preserve">Dell EMC </w:t>
            </w:r>
            <w:proofErr w:type="spellStart"/>
            <w:r>
              <w:t>PowerEdge</w:t>
            </w:r>
            <w:proofErr w:type="spellEnd"/>
            <w:r>
              <w:t xml:space="preserve"> R</w:t>
            </w:r>
            <w:r w:rsidR="00F86B1C">
              <w:t>230</w:t>
            </w:r>
          </w:p>
        </w:tc>
        <w:tc>
          <w:tcPr>
            <w:tcW w:w="2304" w:type="dxa"/>
          </w:tcPr>
          <w:p w:rsidR="008D55DF" w:rsidRDefault="00F86B1C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6</w:t>
            </w:r>
            <w:r w:rsidR="0029435D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295 kr</w:t>
            </w:r>
          </w:p>
        </w:tc>
        <w:tc>
          <w:tcPr>
            <w:tcW w:w="2195" w:type="dxa"/>
          </w:tcPr>
          <w:p w:rsidR="008D55DF" w:rsidRDefault="00F86B1C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12 590 kr</w:t>
            </w:r>
          </w:p>
        </w:tc>
      </w:tr>
      <w:tr w:rsidR="0029435D" w:rsidTr="002D7FD1">
        <w:trPr>
          <w:trHeight w:val="488"/>
        </w:trPr>
        <w:tc>
          <w:tcPr>
            <w:tcW w:w="2410" w:type="dxa"/>
          </w:tcPr>
          <w:p w:rsidR="00F86B1C" w:rsidRDefault="0029435D" w:rsidP="008D55DF">
            <w:pPr>
              <w:pStyle w:val="Normalhger"/>
            </w:pPr>
            <w:r>
              <w:t>4</w:t>
            </w:r>
          </w:p>
        </w:tc>
        <w:tc>
          <w:tcPr>
            <w:tcW w:w="3616" w:type="dxa"/>
          </w:tcPr>
          <w:p w:rsidR="00F86B1C" w:rsidRDefault="0029435D" w:rsidP="008D55DF">
            <w:pPr>
              <w:pStyle w:val="Normalhger"/>
            </w:pPr>
            <w:r>
              <w:t>Dell 3.5” 2TB 7200rpm</w:t>
            </w:r>
          </w:p>
        </w:tc>
        <w:tc>
          <w:tcPr>
            <w:tcW w:w="2304" w:type="dxa"/>
          </w:tcPr>
          <w:p w:rsidR="00F86B1C" w:rsidRDefault="0029435D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1 995 kr</w:t>
            </w:r>
          </w:p>
        </w:tc>
        <w:tc>
          <w:tcPr>
            <w:tcW w:w="2195" w:type="dxa"/>
          </w:tcPr>
          <w:p w:rsidR="00F86B1C" w:rsidRDefault="0029435D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7 980 kr</w:t>
            </w:r>
          </w:p>
        </w:tc>
      </w:tr>
      <w:tr w:rsidR="0029435D" w:rsidTr="002D7FD1">
        <w:trPr>
          <w:trHeight w:val="488"/>
        </w:trPr>
        <w:tc>
          <w:tcPr>
            <w:tcW w:w="2410" w:type="dxa"/>
          </w:tcPr>
          <w:p w:rsidR="0029435D" w:rsidRDefault="0029435D" w:rsidP="008D55DF">
            <w:pPr>
              <w:pStyle w:val="Normalhger"/>
            </w:pPr>
            <w:r>
              <w:t>1</w:t>
            </w:r>
          </w:p>
        </w:tc>
        <w:tc>
          <w:tcPr>
            <w:tcW w:w="3616" w:type="dxa"/>
          </w:tcPr>
          <w:p w:rsidR="0029435D" w:rsidRDefault="0029435D" w:rsidP="008D55DF">
            <w:pPr>
              <w:pStyle w:val="Normalhger"/>
            </w:pPr>
            <w:r>
              <w:t>APC Smart-UPS SMT3000RMI2UC</w:t>
            </w:r>
          </w:p>
        </w:tc>
        <w:tc>
          <w:tcPr>
            <w:tcW w:w="2304" w:type="dxa"/>
          </w:tcPr>
          <w:p w:rsidR="0029435D" w:rsidRDefault="0029435D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18 495 kr</w:t>
            </w:r>
          </w:p>
        </w:tc>
        <w:tc>
          <w:tcPr>
            <w:tcW w:w="2195" w:type="dxa"/>
          </w:tcPr>
          <w:p w:rsidR="0029435D" w:rsidRDefault="0029435D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18 495 kr</w:t>
            </w:r>
          </w:p>
        </w:tc>
      </w:tr>
      <w:tr w:rsidR="0029435D" w:rsidTr="002D7FD1">
        <w:trPr>
          <w:trHeight w:val="488"/>
        </w:trPr>
        <w:tc>
          <w:tcPr>
            <w:tcW w:w="2410" w:type="dxa"/>
          </w:tcPr>
          <w:p w:rsidR="0029435D" w:rsidRDefault="0029435D" w:rsidP="008D55DF">
            <w:pPr>
              <w:pStyle w:val="Normalhger"/>
            </w:pPr>
            <w:r>
              <w:t>1</w:t>
            </w:r>
          </w:p>
        </w:tc>
        <w:tc>
          <w:tcPr>
            <w:tcW w:w="3616" w:type="dxa"/>
          </w:tcPr>
          <w:p w:rsidR="0029435D" w:rsidRDefault="0029435D" w:rsidP="008D55DF">
            <w:pPr>
              <w:pStyle w:val="Normalhger"/>
            </w:pPr>
            <w:r>
              <w:t>Toten 19” 12U 600x600</w:t>
            </w:r>
          </w:p>
        </w:tc>
        <w:tc>
          <w:tcPr>
            <w:tcW w:w="2304" w:type="dxa"/>
          </w:tcPr>
          <w:p w:rsidR="0029435D" w:rsidRDefault="0029435D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2 345 kr</w:t>
            </w:r>
          </w:p>
        </w:tc>
        <w:tc>
          <w:tcPr>
            <w:tcW w:w="2195" w:type="dxa"/>
          </w:tcPr>
          <w:p w:rsidR="0029435D" w:rsidRDefault="0029435D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2 345 kr</w:t>
            </w:r>
          </w:p>
        </w:tc>
      </w:tr>
      <w:tr w:rsidR="0029435D" w:rsidTr="002D7FD1">
        <w:trPr>
          <w:trHeight w:val="488"/>
        </w:trPr>
        <w:tc>
          <w:tcPr>
            <w:tcW w:w="2410" w:type="dxa"/>
          </w:tcPr>
          <w:p w:rsidR="0029435D" w:rsidRDefault="0029435D" w:rsidP="008D55DF">
            <w:pPr>
              <w:pStyle w:val="Normalhger"/>
            </w:pPr>
            <w:r>
              <w:t>1</w:t>
            </w:r>
          </w:p>
        </w:tc>
        <w:tc>
          <w:tcPr>
            <w:tcW w:w="3616" w:type="dxa"/>
          </w:tcPr>
          <w:p w:rsidR="0029435D" w:rsidRDefault="0029435D" w:rsidP="008D55DF">
            <w:pPr>
              <w:pStyle w:val="Normalhger"/>
            </w:pPr>
            <w:r>
              <w:t>Cisco Small Business RV130</w:t>
            </w:r>
          </w:p>
        </w:tc>
        <w:tc>
          <w:tcPr>
            <w:tcW w:w="2304" w:type="dxa"/>
          </w:tcPr>
          <w:p w:rsidR="0029435D" w:rsidRDefault="0029435D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1 440 kr</w:t>
            </w:r>
          </w:p>
        </w:tc>
        <w:tc>
          <w:tcPr>
            <w:tcW w:w="2195" w:type="dxa"/>
          </w:tcPr>
          <w:p w:rsidR="0029435D" w:rsidRDefault="0029435D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1 440 kr</w:t>
            </w:r>
          </w:p>
        </w:tc>
      </w:tr>
      <w:tr w:rsidR="0029435D" w:rsidTr="002D7FD1">
        <w:trPr>
          <w:trHeight w:val="488"/>
        </w:trPr>
        <w:tc>
          <w:tcPr>
            <w:tcW w:w="2410" w:type="dxa"/>
          </w:tcPr>
          <w:p w:rsidR="0029435D" w:rsidRDefault="0029435D" w:rsidP="008D55DF">
            <w:pPr>
              <w:pStyle w:val="Normalhger"/>
            </w:pPr>
            <w:r>
              <w:lastRenderedPageBreak/>
              <w:t>2</w:t>
            </w:r>
          </w:p>
        </w:tc>
        <w:tc>
          <w:tcPr>
            <w:tcW w:w="3616" w:type="dxa"/>
          </w:tcPr>
          <w:p w:rsidR="0029435D" w:rsidRDefault="0029435D" w:rsidP="008D55DF">
            <w:pPr>
              <w:pStyle w:val="Normalhger"/>
            </w:pPr>
            <w:r>
              <w:t>Cisco SG300-52</w:t>
            </w:r>
          </w:p>
        </w:tc>
        <w:tc>
          <w:tcPr>
            <w:tcW w:w="2304" w:type="dxa"/>
          </w:tcPr>
          <w:p w:rsidR="0029435D" w:rsidRDefault="0029435D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9 995 kr</w:t>
            </w:r>
          </w:p>
        </w:tc>
        <w:tc>
          <w:tcPr>
            <w:tcW w:w="2195" w:type="dxa"/>
          </w:tcPr>
          <w:p w:rsidR="0029435D" w:rsidRDefault="0029435D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19 990 kr</w:t>
            </w:r>
          </w:p>
        </w:tc>
      </w:tr>
      <w:tr w:rsidR="0029435D" w:rsidTr="002D7FD1">
        <w:trPr>
          <w:trHeight w:val="488"/>
        </w:trPr>
        <w:tc>
          <w:tcPr>
            <w:tcW w:w="2410" w:type="dxa"/>
          </w:tcPr>
          <w:p w:rsidR="0029435D" w:rsidRDefault="0029435D" w:rsidP="008D55DF">
            <w:pPr>
              <w:pStyle w:val="Normalhger"/>
            </w:pPr>
            <w:r>
              <w:t>4</w:t>
            </w:r>
          </w:p>
        </w:tc>
        <w:tc>
          <w:tcPr>
            <w:tcW w:w="3616" w:type="dxa"/>
          </w:tcPr>
          <w:p w:rsidR="0029435D" w:rsidRDefault="0029435D" w:rsidP="008D55DF">
            <w:pPr>
              <w:pStyle w:val="Normalhger"/>
            </w:pPr>
            <w:r>
              <w:t>Cisco WAP150</w:t>
            </w:r>
          </w:p>
        </w:tc>
        <w:tc>
          <w:tcPr>
            <w:tcW w:w="2304" w:type="dxa"/>
          </w:tcPr>
          <w:p w:rsidR="0029435D" w:rsidRDefault="0029435D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1 395 kr</w:t>
            </w:r>
          </w:p>
        </w:tc>
        <w:tc>
          <w:tcPr>
            <w:tcW w:w="2195" w:type="dxa"/>
          </w:tcPr>
          <w:p w:rsidR="0029435D" w:rsidRDefault="0029435D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5 580 kr</w:t>
            </w:r>
          </w:p>
        </w:tc>
      </w:tr>
      <w:tr w:rsidR="0029435D" w:rsidTr="002D7FD1">
        <w:trPr>
          <w:trHeight w:val="488"/>
        </w:trPr>
        <w:tc>
          <w:tcPr>
            <w:tcW w:w="2410" w:type="dxa"/>
          </w:tcPr>
          <w:p w:rsidR="0029435D" w:rsidRDefault="0029435D" w:rsidP="008D55DF">
            <w:pPr>
              <w:pStyle w:val="Normalhger"/>
            </w:pPr>
            <w:r>
              <w:t>1</w:t>
            </w:r>
          </w:p>
        </w:tc>
        <w:tc>
          <w:tcPr>
            <w:tcW w:w="3616" w:type="dxa"/>
          </w:tcPr>
          <w:p w:rsidR="0029435D" w:rsidRDefault="0029435D" w:rsidP="008D55DF">
            <w:pPr>
              <w:pStyle w:val="Normalhger"/>
            </w:pPr>
            <w:r>
              <w:t>Cisco SG300-10MPP</w:t>
            </w:r>
          </w:p>
        </w:tc>
        <w:tc>
          <w:tcPr>
            <w:tcW w:w="2304" w:type="dxa"/>
          </w:tcPr>
          <w:p w:rsidR="0029435D" w:rsidRDefault="0029435D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3 729 kr</w:t>
            </w:r>
          </w:p>
        </w:tc>
        <w:tc>
          <w:tcPr>
            <w:tcW w:w="2195" w:type="dxa"/>
          </w:tcPr>
          <w:p w:rsidR="0029435D" w:rsidRDefault="0029435D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3 729 kr</w:t>
            </w:r>
          </w:p>
        </w:tc>
      </w:tr>
      <w:tr w:rsidR="0029435D" w:rsidTr="002D7FD1">
        <w:trPr>
          <w:trHeight w:val="488"/>
        </w:trPr>
        <w:tc>
          <w:tcPr>
            <w:tcW w:w="2410" w:type="dxa"/>
          </w:tcPr>
          <w:p w:rsidR="0029435D" w:rsidRDefault="00CE00AE" w:rsidP="008D55DF">
            <w:pPr>
              <w:pStyle w:val="Normalhger"/>
            </w:pPr>
            <w:r>
              <w:t>2</w:t>
            </w:r>
          </w:p>
        </w:tc>
        <w:tc>
          <w:tcPr>
            <w:tcW w:w="3616" w:type="dxa"/>
          </w:tcPr>
          <w:p w:rsidR="0029435D" w:rsidRDefault="00CE00AE" w:rsidP="008D55DF">
            <w:pPr>
              <w:pStyle w:val="Normalhger"/>
            </w:pPr>
            <w:proofErr w:type="spellStart"/>
            <w:r>
              <w:t>Deltaco</w:t>
            </w:r>
            <w:proofErr w:type="spellEnd"/>
            <w:r>
              <w:t xml:space="preserve"> CAT6 305m Bulkkabel</w:t>
            </w:r>
          </w:p>
        </w:tc>
        <w:tc>
          <w:tcPr>
            <w:tcW w:w="2304" w:type="dxa"/>
          </w:tcPr>
          <w:p w:rsidR="0029435D" w:rsidRDefault="00CE00AE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1 989 kr</w:t>
            </w:r>
          </w:p>
        </w:tc>
        <w:tc>
          <w:tcPr>
            <w:tcW w:w="2195" w:type="dxa"/>
          </w:tcPr>
          <w:p w:rsidR="0029435D" w:rsidRDefault="00CE00AE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3 978 kr</w:t>
            </w:r>
          </w:p>
        </w:tc>
      </w:tr>
      <w:tr w:rsidR="00CE00AE" w:rsidTr="002D7FD1">
        <w:trPr>
          <w:trHeight w:val="488"/>
        </w:trPr>
        <w:tc>
          <w:tcPr>
            <w:tcW w:w="2410" w:type="dxa"/>
          </w:tcPr>
          <w:p w:rsidR="00CE00AE" w:rsidRDefault="00CE00AE" w:rsidP="008D55DF">
            <w:pPr>
              <w:pStyle w:val="Normalhger"/>
            </w:pPr>
            <w:r>
              <w:t>8</w:t>
            </w:r>
          </w:p>
        </w:tc>
        <w:tc>
          <w:tcPr>
            <w:tcW w:w="3616" w:type="dxa"/>
          </w:tcPr>
          <w:p w:rsidR="00CE00AE" w:rsidRDefault="00CE00AE" w:rsidP="008D55DF">
            <w:pPr>
              <w:pStyle w:val="Normalhger"/>
            </w:pPr>
            <w:r>
              <w:t xml:space="preserve">Lindy </w:t>
            </w:r>
            <w:proofErr w:type="spellStart"/>
            <w:r>
              <w:t>Nätverjsuttag</w:t>
            </w:r>
            <w:proofErr w:type="spellEnd"/>
            <w:r>
              <w:t xml:space="preserve"> 2-port</w:t>
            </w:r>
          </w:p>
        </w:tc>
        <w:tc>
          <w:tcPr>
            <w:tcW w:w="2304" w:type="dxa"/>
          </w:tcPr>
          <w:p w:rsidR="00CE00AE" w:rsidRDefault="00CE00AE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175 kr</w:t>
            </w:r>
          </w:p>
        </w:tc>
        <w:tc>
          <w:tcPr>
            <w:tcW w:w="2195" w:type="dxa"/>
          </w:tcPr>
          <w:p w:rsidR="00CE00AE" w:rsidRDefault="00CE00AE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1 400 kr</w:t>
            </w:r>
          </w:p>
        </w:tc>
      </w:tr>
      <w:tr w:rsidR="00CE00AE" w:rsidTr="002D7FD1">
        <w:trPr>
          <w:trHeight w:val="488"/>
        </w:trPr>
        <w:tc>
          <w:tcPr>
            <w:tcW w:w="2410" w:type="dxa"/>
          </w:tcPr>
          <w:p w:rsidR="00CE00AE" w:rsidRDefault="00264B71" w:rsidP="008D55DF">
            <w:pPr>
              <w:pStyle w:val="Normalhger"/>
            </w:pPr>
            <w:r>
              <w:t>2</w:t>
            </w:r>
          </w:p>
        </w:tc>
        <w:tc>
          <w:tcPr>
            <w:tcW w:w="3616" w:type="dxa"/>
          </w:tcPr>
          <w:p w:rsidR="00CE00AE" w:rsidRDefault="00264B71" w:rsidP="008D55DF">
            <w:pPr>
              <w:pStyle w:val="Normalhger"/>
            </w:pPr>
            <w:r>
              <w:t xml:space="preserve">Microsoft Windows Server 2019 Standard 16 </w:t>
            </w:r>
            <w:proofErr w:type="spellStart"/>
            <w:r>
              <w:t>Core</w:t>
            </w:r>
            <w:proofErr w:type="spellEnd"/>
            <w:r>
              <w:t xml:space="preserve"> Licens</w:t>
            </w:r>
          </w:p>
        </w:tc>
        <w:tc>
          <w:tcPr>
            <w:tcW w:w="2304" w:type="dxa"/>
          </w:tcPr>
          <w:p w:rsidR="00CE00AE" w:rsidRDefault="00264B71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11 495 kr</w:t>
            </w:r>
          </w:p>
        </w:tc>
        <w:tc>
          <w:tcPr>
            <w:tcW w:w="2195" w:type="dxa"/>
          </w:tcPr>
          <w:p w:rsidR="00CE00AE" w:rsidRDefault="00264B71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22 990 kr</w:t>
            </w:r>
          </w:p>
        </w:tc>
      </w:tr>
      <w:tr w:rsidR="00264B71" w:rsidTr="002D7FD1">
        <w:trPr>
          <w:trHeight w:val="488"/>
        </w:trPr>
        <w:tc>
          <w:tcPr>
            <w:tcW w:w="2410" w:type="dxa"/>
          </w:tcPr>
          <w:p w:rsidR="00264B71" w:rsidRDefault="00264B71" w:rsidP="008D55DF">
            <w:pPr>
              <w:pStyle w:val="Normalhger"/>
            </w:pPr>
            <w:r>
              <w:t>30</w:t>
            </w:r>
          </w:p>
        </w:tc>
        <w:tc>
          <w:tcPr>
            <w:tcW w:w="3616" w:type="dxa"/>
          </w:tcPr>
          <w:p w:rsidR="00264B71" w:rsidRDefault="00264B71" w:rsidP="00264B71">
            <w:pPr>
              <w:pStyle w:val="Normalhger"/>
            </w:pPr>
            <w:r>
              <w:t>Microsoft Office 365 Business Essentials Licens</w:t>
            </w:r>
          </w:p>
        </w:tc>
        <w:tc>
          <w:tcPr>
            <w:tcW w:w="2304" w:type="dxa"/>
          </w:tcPr>
          <w:p w:rsidR="00264B71" w:rsidRDefault="00264B71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595 kr</w:t>
            </w:r>
          </w:p>
        </w:tc>
        <w:tc>
          <w:tcPr>
            <w:tcW w:w="2195" w:type="dxa"/>
          </w:tcPr>
          <w:p w:rsidR="00264B71" w:rsidRDefault="00264B71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17 850 kr</w:t>
            </w:r>
          </w:p>
        </w:tc>
      </w:tr>
      <w:tr w:rsidR="00264B71" w:rsidTr="002D7FD1">
        <w:trPr>
          <w:trHeight w:val="488"/>
        </w:trPr>
        <w:tc>
          <w:tcPr>
            <w:tcW w:w="2410" w:type="dxa"/>
          </w:tcPr>
          <w:p w:rsidR="00264B71" w:rsidRDefault="00823C71" w:rsidP="008D55DF">
            <w:pPr>
              <w:pStyle w:val="Normalhger"/>
            </w:pPr>
            <w:r>
              <w:t>3</w:t>
            </w:r>
          </w:p>
        </w:tc>
        <w:tc>
          <w:tcPr>
            <w:tcW w:w="3616" w:type="dxa"/>
          </w:tcPr>
          <w:p w:rsidR="00264B71" w:rsidRDefault="00823C71" w:rsidP="00264B71">
            <w:pPr>
              <w:pStyle w:val="Normalhger"/>
            </w:pPr>
            <w:proofErr w:type="spellStart"/>
            <w:r>
              <w:t>Jabra</w:t>
            </w:r>
            <w:proofErr w:type="spellEnd"/>
            <w:r>
              <w:t xml:space="preserve"> SPEAK 810</w:t>
            </w:r>
          </w:p>
          <w:p w:rsidR="00264B71" w:rsidRDefault="00264B71" w:rsidP="00264B71">
            <w:pPr>
              <w:pStyle w:val="Normalhger"/>
            </w:pPr>
          </w:p>
        </w:tc>
        <w:tc>
          <w:tcPr>
            <w:tcW w:w="2304" w:type="dxa"/>
          </w:tcPr>
          <w:p w:rsidR="00264B71" w:rsidRDefault="00823C71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4 199 kr</w:t>
            </w:r>
          </w:p>
        </w:tc>
        <w:tc>
          <w:tcPr>
            <w:tcW w:w="2195" w:type="dxa"/>
          </w:tcPr>
          <w:p w:rsidR="00823C71" w:rsidRDefault="00823C71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12 597 kr</w:t>
            </w:r>
          </w:p>
        </w:tc>
      </w:tr>
      <w:tr w:rsidR="00823C71" w:rsidTr="002D7FD1">
        <w:trPr>
          <w:trHeight w:val="488"/>
        </w:trPr>
        <w:tc>
          <w:tcPr>
            <w:tcW w:w="2410" w:type="dxa"/>
          </w:tcPr>
          <w:p w:rsidR="00823C71" w:rsidRDefault="00823C71" w:rsidP="008D55DF">
            <w:pPr>
              <w:pStyle w:val="Normalhger"/>
            </w:pPr>
            <w:r>
              <w:t>3</w:t>
            </w:r>
          </w:p>
        </w:tc>
        <w:tc>
          <w:tcPr>
            <w:tcW w:w="3616" w:type="dxa"/>
          </w:tcPr>
          <w:p w:rsidR="00823C71" w:rsidRDefault="00823C71" w:rsidP="00264B71">
            <w:pPr>
              <w:pStyle w:val="Normalhger"/>
            </w:pPr>
            <w:proofErr w:type="spellStart"/>
            <w:r>
              <w:t>BenQ</w:t>
            </w:r>
            <w:proofErr w:type="spellEnd"/>
            <w:r>
              <w:t xml:space="preserve"> W2000 DLP-projektor</w:t>
            </w:r>
          </w:p>
        </w:tc>
        <w:tc>
          <w:tcPr>
            <w:tcW w:w="2304" w:type="dxa"/>
          </w:tcPr>
          <w:p w:rsidR="00823C71" w:rsidRDefault="00823C71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7 499 kr</w:t>
            </w:r>
          </w:p>
        </w:tc>
        <w:tc>
          <w:tcPr>
            <w:tcW w:w="2195" w:type="dxa"/>
          </w:tcPr>
          <w:p w:rsidR="00823C71" w:rsidRDefault="00823C71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22 497 kr</w:t>
            </w:r>
          </w:p>
        </w:tc>
      </w:tr>
      <w:tr w:rsidR="00823C71" w:rsidTr="002D7FD1">
        <w:trPr>
          <w:trHeight w:val="488"/>
        </w:trPr>
        <w:tc>
          <w:tcPr>
            <w:tcW w:w="2410" w:type="dxa"/>
          </w:tcPr>
          <w:p w:rsidR="00823C71" w:rsidRDefault="00823C71" w:rsidP="008D55DF">
            <w:pPr>
              <w:pStyle w:val="Normalhger"/>
            </w:pPr>
            <w:r>
              <w:t>3</w:t>
            </w:r>
          </w:p>
        </w:tc>
        <w:tc>
          <w:tcPr>
            <w:tcW w:w="3616" w:type="dxa"/>
          </w:tcPr>
          <w:p w:rsidR="00823C71" w:rsidRDefault="00823C71" w:rsidP="00264B71">
            <w:pPr>
              <w:pStyle w:val="Normalhger"/>
            </w:pPr>
            <w:proofErr w:type="spellStart"/>
            <w:r>
              <w:t>Multibrackets</w:t>
            </w:r>
            <w:proofErr w:type="spellEnd"/>
            <w:r>
              <w:t xml:space="preserve"> 240x135 108” Projektorduk</w:t>
            </w:r>
          </w:p>
        </w:tc>
        <w:tc>
          <w:tcPr>
            <w:tcW w:w="2304" w:type="dxa"/>
          </w:tcPr>
          <w:p w:rsidR="00823C71" w:rsidRDefault="00823C71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3 998 kr</w:t>
            </w:r>
          </w:p>
        </w:tc>
        <w:tc>
          <w:tcPr>
            <w:tcW w:w="2195" w:type="dxa"/>
          </w:tcPr>
          <w:p w:rsidR="00823C71" w:rsidRDefault="00823C71" w:rsidP="008D55DF">
            <w:pPr>
              <w:pStyle w:val="Normalhger"/>
              <w:rPr>
                <w:lang w:eastAsia="ja-JP"/>
              </w:rPr>
            </w:pPr>
            <w:r>
              <w:rPr>
                <w:lang w:eastAsia="ja-JP"/>
              </w:rPr>
              <w:t>11 994 kr</w:t>
            </w:r>
          </w:p>
        </w:tc>
      </w:tr>
    </w:tbl>
    <w:p w:rsidR="00985969" w:rsidRPr="00985969" w:rsidRDefault="00985969">
      <w:pPr>
        <w:rPr>
          <w:sz w:val="2"/>
          <w:szCs w:val="2"/>
        </w:rPr>
      </w:pPr>
    </w:p>
    <w:tbl>
      <w:tblPr>
        <w:tblStyle w:val="Tabellfrsumma"/>
        <w:tblW w:w="5012" w:type="pct"/>
        <w:tblCellMar>
          <w:left w:w="0" w:type="dxa"/>
          <w:right w:w="115" w:type="dxa"/>
        </w:tblCellMar>
        <w:tblLook w:val="06A0" w:firstRow="1" w:lastRow="0" w:firstColumn="1" w:lastColumn="0" w:noHBand="1" w:noVBand="1"/>
        <w:tblDescription w:val="Ange antal, beskrivning, enhetspris, rabatt och radsumma i tabellens kolumner. Ange delsumma, moms och summa i slutet"/>
      </w:tblPr>
      <w:tblGrid>
        <w:gridCol w:w="8010"/>
        <w:gridCol w:w="2192"/>
      </w:tblGrid>
      <w:tr w:rsidR="00A340F2" w:rsidTr="00985969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2" w:type="dxa"/>
            <w:shd w:val="clear" w:color="auto" w:fill="auto"/>
            <w:hideMark/>
          </w:tcPr>
          <w:p w:rsidR="00A340F2" w:rsidRDefault="00A340F2" w:rsidP="000368DB">
            <w:pPr>
              <w:rPr>
                <w:sz w:val="24"/>
              </w:rPr>
            </w:pPr>
          </w:p>
        </w:tc>
        <w:tc>
          <w:tcPr>
            <w:tcW w:w="2235" w:type="dxa"/>
            <w:shd w:val="clear" w:color="auto" w:fill="auto"/>
          </w:tcPr>
          <w:p w:rsidR="00A340F2" w:rsidRDefault="00A340F2" w:rsidP="002F5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0F2" w:rsidTr="00985969">
        <w:trPr>
          <w:trHeight w:hRule="exact" w:val="288"/>
        </w:trPr>
        <w:bookmarkStart w:id="0" w:name="_GoBack" w:displacedByCustomXml="next"/>
        <w:sdt>
          <w:sdtPr>
            <w:rPr>
              <w:sz w:val="24"/>
            </w:rPr>
            <w:alias w:val="Moms:"/>
            <w:tag w:val="Moms:"/>
            <w:id w:val="1543863646"/>
            <w:placeholder>
              <w:docPart w:val="CFDCB9769C0A440CB19C02C1A6FE955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02" w:type="dxa"/>
                <w:shd w:val="clear" w:color="auto" w:fill="auto"/>
                <w:hideMark/>
              </w:tcPr>
              <w:p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  <w:szCs w:val="24"/>
                    <w:lang w:bidi="sv-SE"/>
                  </w:rPr>
                  <w:t>Moms</w:t>
                </w:r>
              </w:p>
            </w:tc>
          </w:sdtContent>
        </w:sdt>
        <w:tc>
          <w:tcPr>
            <w:tcW w:w="2235" w:type="dxa"/>
            <w:shd w:val="clear" w:color="auto" w:fill="auto"/>
          </w:tcPr>
          <w:p w:rsidR="00A340F2" w:rsidRDefault="000368DB" w:rsidP="002F5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166 246.25 kr (25 %)</w:t>
            </w:r>
          </w:p>
        </w:tc>
      </w:tr>
      <w:bookmarkEnd w:id="0"/>
      <w:tr w:rsidR="00A340F2" w:rsidTr="00985969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2" w:type="dxa"/>
            <w:shd w:val="clear" w:color="auto" w:fill="auto"/>
            <w:hideMark/>
          </w:tcPr>
          <w:p w:rsidR="00A340F2" w:rsidRDefault="00931066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mma:"/>
                <w:tag w:val="Summa:"/>
                <w:id w:val="-1550988335"/>
                <w:placeholder>
                  <w:docPart w:val="3D52DBB3750C4C27BC60D3BA1C7661F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  <w:szCs w:val="24"/>
                    <w:lang w:bidi="sv-SE"/>
                  </w:rPr>
                  <w:t>Summa</w:t>
                </w:r>
              </w:sdtContent>
            </w:sdt>
            <w:r w:rsidR="000368DB">
              <w:rPr>
                <w:sz w:val="24"/>
              </w:rPr>
              <w:t xml:space="preserve"> exkl. Moms</w:t>
            </w:r>
          </w:p>
        </w:tc>
        <w:tc>
          <w:tcPr>
            <w:tcW w:w="2235" w:type="dxa"/>
            <w:shd w:val="clear" w:color="auto" w:fill="auto"/>
          </w:tcPr>
          <w:p w:rsidR="00A340F2" w:rsidRDefault="000368DB" w:rsidP="0003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664 985 kr</w:t>
            </w:r>
          </w:p>
        </w:tc>
      </w:tr>
      <w:tr w:rsidR="000368DB" w:rsidTr="00985969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2" w:type="dxa"/>
            <w:shd w:val="clear" w:color="auto" w:fill="auto"/>
          </w:tcPr>
          <w:p w:rsidR="000368DB" w:rsidRDefault="000368DB" w:rsidP="000368DB">
            <w:pPr>
              <w:jc w:val="center"/>
              <w:rPr>
                <w:sz w:val="24"/>
              </w:rPr>
            </w:pPr>
          </w:p>
        </w:tc>
        <w:tc>
          <w:tcPr>
            <w:tcW w:w="2235" w:type="dxa"/>
            <w:shd w:val="clear" w:color="auto" w:fill="auto"/>
          </w:tcPr>
          <w:p w:rsidR="000368DB" w:rsidRDefault="000368DB" w:rsidP="0003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01A7" w:rsidRPr="00A340F2" w:rsidRDefault="007201A7" w:rsidP="00A36725"/>
    <w:sectPr w:rsidR="007201A7" w:rsidRPr="00A340F2" w:rsidSect="00E23EDB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066" w:rsidRDefault="00931066">
      <w:pPr>
        <w:spacing w:line="240" w:lineRule="auto"/>
      </w:pPr>
      <w:r>
        <w:separator/>
      </w:r>
    </w:p>
    <w:p w:rsidR="00931066" w:rsidRDefault="00931066"/>
  </w:endnote>
  <w:endnote w:type="continuationSeparator" w:id="0">
    <w:p w:rsidR="00931066" w:rsidRDefault="00931066">
      <w:pPr>
        <w:spacing w:line="240" w:lineRule="auto"/>
      </w:pPr>
      <w:r>
        <w:continuationSeparator/>
      </w:r>
    </w:p>
    <w:p w:rsidR="00931066" w:rsidRDefault="009310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7201A7">
    <w:pPr>
      <w:pStyle w:val="Sidfot"/>
    </w:pPr>
  </w:p>
  <w:p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A36725">
    <w:pPr>
      <w:pStyle w:val="Sidfot"/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2E91368" wp14:editId="18988A6B">
              <wp:simplePos x="0" y="0"/>
              <wp:positionH relativeFrom="page">
                <wp:posOffset>-82550</wp:posOffset>
              </wp:positionH>
              <wp:positionV relativeFrom="page">
                <wp:posOffset>9215120</wp:posOffset>
              </wp:positionV>
              <wp:extent cx="7973568" cy="2715768"/>
              <wp:effectExtent l="0" t="0" r="8890" b="8890"/>
              <wp:wrapNone/>
              <wp:docPr id="8" name="Frihandsfigur: Figur 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E91368" id="Frihandsfigur: Figur 8" o:spid="_x0000_s1027" style="position:absolute;margin-left:-6.5pt;margin-top:725.6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066" w:rsidRDefault="00931066">
      <w:pPr>
        <w:spacing w:line="240" w:lineRule="auto"/>
      </w:pPr>
      <w:r>
        <w:separator/>
      </w:r>
    </w:p>
    <w:p w:rsidR="00931066" w:rsidRDefault="00931066"/>
  </w:footnote>
  <w:footnote w:type="continuationSeparator" w:id="0">
    <w:p w:rsidR="00931066" w:rsidRDefault="00931066">
      <w:pPr>
        <w:spacing w:line="240" w:lineRule="auto"/>
      </w:pPr>
      <w:r>
        <w:continuationSeparator/>
      </w:r>
    </w:p>
    <w:p w:rsidR="00931066" w:rsidRDefault="009310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7201A7"/>
  <w:p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A36725">
    <w:pPr>
      <w:pStyle w:val="Sidhuvud"/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990450" wp14:editId="15D6C900">
              <wp:simplePos x="0" y="0"/>
              <wp:positionH relativeFrom="page">
                <wp:posOffset>-10160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Frihandsfigur: Figu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990450" id="Frihandsfigur: Figur 5" o:spid="_x0000_s1026" style="position:absolute;margin-left:-.8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6C"/>
    <w:rsid w:val="0002554E"/>
    <w:rsid w:val="000368DB"/>
    <w:rsid w:val="00080CBD"/>
    <w:rsid w:val="000A6E91"/>
    <w:rsid w:val="000E7C40"/>
    <w:rsid w:val="0010431A"/>
    <w:rsid w:val="00154B4F"/>
    <w:rsid w:val="001A035C"/>
    <w:rsid w:val="001A0623"/>
    <w:rsid w:val="001D1771"/>
    <w:rsid w:val="002400DD"/>
    <w:rsid w:val="002450DA"/>
    <w:rsid w:val="00263E3B"/>
    <w:rsid w:val="00264B71"/>
    <w:rsid w:val="0029435D"/>
    <w:rsid w:val="002A107B"/>
    <w:rsid w:val="002D7FD1"/>
    <w:rsid w:val="002E7603"/>
    <w:rsid w:val="002F5404"/>
    <w:rsid w:val="00316D06"/>
    <w:rsid w:val="003824F1"/>
    <w:rsid w:val="003D23A0"/>
    <w:rsid w:val="004057BF"/>
    <w:rsid w:val="004858C9"/>
    <w:rsid w:val="004870D2"/>
    <w:rsid w:val="004A10E9"/>
    <w:rsid w:val="004B48FC"/>
    <w:rsid w:val="00524C56"/>
    <w:rsid w:val="005377A6"/>
    <w:rsid w:val="005729A3"/>
    <w:rsid w:val="005D4728"/>
    <w:rsid w:val="005E394D"/>
    <w:rsid w:val="0063653F"/>
    <w:rsid w:val="00662DFA"/>
    <w:rsid w:val="0067669C"/>
    <w:rsid w:val="006B4542"/>
    <w:rsid w:val="006D2CEB"/>
    <w:rsid w:val="006D35CD"/>
    <w:rsid w:val="006F028B"/>
    <w:rsid w:val="006F038A"/>
    <w:rsid w:val="007201A7"/>
    <w:rsid w:val="007600AF"/>
    <w:rsid w:val="00786C7B"/>
    <w:rsid w:val="00792AAC"/>
    <w:rsid w:val="007B4FC5"/>
    <w:rsid w:val="007E0DF2"/>
    <w:rsid w:val="007F743F"/>
    <w:rsid w:val="00823C71"/>
    <w:rsid w:val="00865DB9"/>
    <w:rsid w:val="00886897"/>
    <w:rsid w:val="0089202B"/>
    <w:rsid w:val="008B5297"/>
    <w:rsid w:val="008D55DF"/>
    <w:rsid w:val="00931066"/>
    <w:rsid w:val="00947F34"/>
    <w:rsid w:val="00985969"/>
    <w:rsid w:val="00A340F2"/>
    <w:rsid w:val="00A36725"/>
    <w:rsid w:val="00B255AD"/>
    <w:rsid w:val="00B37DBC"/>
    <w:rsid w:val="00B66C63"/>
    <w:rsid w:val="00B727BE"/>
    <w:rsid w:val="00CE00AE"/>
    <w:rsid w:val="00CE3710"/>
    <w:rsid w:val="00CF2287"/>
    <w:rsid w:val="00D46A54"/>
    <w:rsid w:val="00D73210"/>
    <w:rsid w:val="00E23EDB"/>
    <w:rsid w:val="00E608BA"/>
    <w:rsid w:val="00E81DF0"/>
    <w:rsid w:val="00EB63A0"/>
    <w:rsid w:val="00EC16CD"/>
    <w:rsid w:val="00ED18DF"/>
    <w:rsid w:val="00EE4B4B"/>
    <w:rsid w:val="00F556DE"/>
    <w:rsid w:val="00F65B05"/>
    <w:rsid w:val="00F85EBB"/>
    <w:rsid w:val="00F86B1C"/>
    <w:rsid w:val="00F9356C"/>
    <w:rsid w:val="00F96A5E"/>
    <w:rsid w:val="00FB4AD6"/>
    <w:rsid w:val="00FE0263"/>
    <w:rsid w:val="00F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sv-SE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3A0"/>
  </w:style>
  <w:style w:type="paragraph" w:styleId="Rubrik1">
    <w:name w:val="heading 1"/>
    <w:basedOn w:val="Normal"/>
    <w:link w:val="Rubrik1Char"/>
    <w:autoRedefine/>
    <w:uiPriority w:val="2"/>
    <w:qFormat/>
    <w:rsid w:val="00B727B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Rubrik2">
    <w:name w:val="heading 2"/>
    <w:basedOn w:val="Normal"/>
    <w:link w:val="Rubrik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Rubrik3">
    <w:name w:val="heading 3"/>
    <w:basedOn w:val="Normal"/>
    <w:link w:val="Rubrik3Char"/>
    <w:uiPriority w:val="9"/>
    <w:semiHidden/>
    <w:unhideWhenUsed/>
    <w:qFormat/>
    <w:rsid w:val="007B4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Rubrik4">
    <w:name w:val="heading 4"/>
    <w:basedOn w:val="Normal"/>
    <w:next w:val="Normal"/>
    <w:link w:val="Rubrik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Rubrik5">
    <w:name w:val="heading 5"/>
    <w:basedOn w:val="Normal"/>
    <w:next w:val="Normal"/>
    <w:link w:val="Rubrik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Rubrik6">
    <w:name w:val="heading 6"/>
    <w:basedOn w:val="Normal"/>
    <w:next w:val="Normal"/>
    <w:link w:val="Rubrik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Rubrik7">
    <w:name w:val="heading 7"/>
    <w:basedOn w:val="Normal"/>
    <w:next w:val="Normal"/>
    <w:link w:val="Rubrik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Rubrik8">
    <w:name w:val="heading 8"/>
    <w:basedOn w:val="Normal"/>
    <w:next w:val="Normal"/>
    <w:link w:val="Rubrik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Rubrik9">
    <w:name w:val="heading 9"/>
    <w:basedOn w:val="Normal"/>
    <w:next w:val="Normal"/>
    <w:link w:val="Rubrik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Bokenstitel">
    <w:name w:val="Book Title"/>
    <w:basedOn w:val="Standardstycketeckensnitt"/>
    <w:uiPriority w:val="33"/>
    <w:semiHidden/>
    <w:unhideWhenUsed/>
    <w:qFormat/>
    <w:rPr>
      <w:b/>
      <w:bCs/>
      <w:i/>
      <w:iCs/>
      <w:spacing w:val="0"/>
    </w:rPr>
  </w:style>
  <w:style w:type="character" w:styleId="Starkreferens">
    <w:name w:val="Intense Reference"/>
    <w:basedOn w:val="Standardstycketeckensnit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Rubrik1Char">
    <w:name w:val="Rubrik 1 Char"/>
    <w:basedOn w:val="Standardstycketeckensnitt"/>
    <w:link w:val="Rubrik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Rubrik">
    <w:name w:val="Title"/>
    <w:basedOn w:val="Normal"/>
    <w:link w:val="RubrikChar"/>
    <w:uiPriority w:val="1"/>
    <w:qFormat/>
    <w:rsid w:val="00FE0263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RubrikChar">
    <w:name w:val="Rubrik Char"/>
    <w:basedOn w:val="Standardstycketeckensnitt"/>
    <w:link w:val="Rubrik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Sidhuvud">
    <w:name w:val="header"/>
    <w:basedOn w:val="Normal"/>
    <w:link w:val="SidhuvudChar"/>
    <w:uiPriority w:val="99"/>
    <w:pPr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table" w:styleId="Tabellrutnt">
    <w:name w:val="Table Grid"/>
    <w:basedOn w:val="Normaltabel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5Char">
    <w:name w:val="Rubrik 5 Char"/>
    <w:basedOn w:val="Standardstycketeckensnitt"/>
    <w:link w:val="Rubrik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hger">
    <w:name w:val="Normal höger"/>
    <w:basedOn w:val="Normal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Rubrik6Char">
    <w:name w:val="Rubrik 6 Char"/>
    <w:basedOn w:val="Standardstycketeckensnitt"/>
    <w:link w:val="Rubrik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Sidfot">
    <w:name w:val="footer"/>
    <w:basedOn w:val="Normal"/>
    <w:link w:val="SidfotChar"/>
    <w:uiPriority w:val="99"/>
    <w:unhideWhenUsed/>
    <w:rPr>
      <w:rFonts w:cs="Times New Roman"/>
      <w:lang w:eastAsia="en-US"/>
    </w:rPr>
  </w:style>
  <w:style w:type="character" w:customStyle="1" w:styleId="SidfotChar">
    <w:name w:val="Sidfot Char"/>
    <w:basedOn w:val="Standardstycketeckensnitt"/>
    <w:link w:val="Sidfot"/>
    <w:uiPriority w:val="99"/>
    <w:rPr>
      <w:rFonts w:cs="Times New Roman"/>
      <w:lang w:eastAsia="en-US"/>
    </w:rPr>
  </w:style>
  <w:style w:type="table" w:styleId="Tabellrutntljust">
    <w:name w:val="Grid Table Light"/>
    <w:basedOn w:val="Normaltabel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Rubrik2Char">
    <w:name w:val="Rubrik 2 Char"/>
    <w:basedOn w:val="Standardstycketeckensnitt"/>
    <w:link w:val="Rubrik2"/>
    <w:uiPriority w:val="2"/>
    <w:rPr>
      <w:rFonts w:asciiTheme="majorHAnsi" w:hAnsiTheme="majorHAnsi"/>
      <w:spacing w:val="40"/>
    </w:rPr>
  </w:style>
  <w:style w:type="table" w:customStyle="1" w:styleId="Frsljningsinformation">
    <w:name w:val="Försäljningsinformation"/>
    <w:basedOn w:val="Normaltabel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Innehllsfrteckning">
    <w:name w:val="Innehållsförteckning"/>
    <w:basedOn w:val="Normaltabel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Rubrik9Char">
    <w:name w:val="Rubrik 9 Char"/>
    <w:basedOn w:val="Standardstycketeckensnitt"/>
    <w:link w:val="Rubrik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abellfrsumma">
    <w:name w:val="Tabell för summa"/>
    <w:basedOn w:val="Normaltabel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Oformateradtabell2">
    <w:name w:val="Plain Table 2"/>
    <w:basedOn w:val="Normaltabel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Rubrik3Char">
    <w:name w:val="Rubrik 3 Char"/>
    <w:basedOn w:val="Standardstycketeckensnitt"/>
    <w:link w:val="Rubrik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Format1">
    <w:name w:val="Format1"/>
    <w:basedOn w:val="Normal"/>
    <w:link w:val="Format10"/>
    <w:qFormat/>
    <w:rsid w:val="007B4FC5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Format10">
    <w:name w:val="Format1"/>
    <w:aliases w:val="tecken"/>
    <w:basedOn w:val="Standardstycketeckensnitt"/>
    <w:link w:val="Format1"/>
    <w:rsid w:val="007B4FC5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Rubrik7Char">
    <w:name w:val="Rubrik 7 Char"/>
    <w:basedOn w:val="Standardstycketeckensnitt"/>
    <w:link w:val="Rubrik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Starkbetoning">
    <w:name w:val="Intense Emphasis"/>
    <w:basedOn w:val="Standardstycketeckensnit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7B4FC5"/>
    <w:rPr>
      <w:i/>
      <w:iCs/>
      <w:color w:val="07864E" w:themeColor="accent1" w:themeShade="8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Indragetstycke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AnvndHyperlnk">
    <w:name w:val="FollowedHyperlink"/>
    <w:basedOn w:val="Standardstycketeckensnit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nk">
    <w:name w:val="Hyperlink"/>
    <w:basedOn w:val="Standardstycketeckensnit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Olstomnmnande1">
    <w:name w:val="Olöst omnämnande1"/>
    <w:basedOn w:val="Standardstycketeckensnit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Underrubrik">
    <w:name w:val="Subtitle"/>
    <w:basedOn w:val="Normal"/>
    <w:next w:val="Normal"/>
    <w:link w:val="Underrubrik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UnderrubrikChar">
    <w:name w:val="Underrubrik Char"/>
    <w:basedOn w:val="Standardstycketeckensnitt"/>
    <w:link w:val="Underrubrik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D4728"/>
    <w:pPr>
      <w:spacing w:line="240" w:lineRule="auto"/>
    </w:pPr>
    <w:rPr>
      <w:rFonts w:ascii="Segoe UI" w:hAnsi="Segoe UI" w:cs="Segoe UI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D4728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r.eriksson\AppData\Roaming\Microsoft\Mallar\Tj&#228;nstefaktura%20(designupps&#228;ttningen%20Gr&#246;n%20toning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C99011A1424212BBDE68E9B62991A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80261D0-188D-4ED3-9972-197C09980A5B}"/>
      </w:docPartPr>
      <w:docPartBody>
        <w:p w:rsidR="003A0D28" w:rsidRDefault="00725865">
          <w:pPr>
            <w:pStyle w:val="85C99011A1424212BBDE68E9B62991A7"/>
          </w:pPr>
          <w:r>
            <w:rPr>
              <w:rFonts w:ascii="Franklin Gothic Book" w:eastAsia="Franklin Gothic Book" w:hAnsi="Franklin Gothic Book" w:cs="Franklin Gothic Book"/>
              <w:szCs w:val="52"/>
              <w:lang w:bidi="sv-SE"/>
            </w:rPr>
            <w:t>FAKTURA</w:t>
          </w:r>
        </w:p>
      </w:docPartBody>
    </w:docPart>
    <w:docPart>
      <w:docPartPr>
        <w:name w:val="E4FFF2FFDB39406095157CA467C749F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3B14D6F-7F66-496E-8539-EC4ADED132B9}"/>
      </w:docPartPr>
      <w:docPartBody>
        <w:p w:rsidR="003A0D28" w:rsidRDefault="00725865">
          <w:pPr>
            <w:pStyle w:val="E4FFF2FFDB39406095157CA467C749FC"/>
          </w:pPr>
          <w:r>
            <w:rPr>
              <w:rFonts w:ascii="Franklin Gothic Demi" w:eastAsia="Franklin Gothic Demi" w:hAnsi="Franklin Gothic Demi" w:cs="Franklin Gothic Demi"/>
              <w:color w:val="000000" w:themeColor="text1"/>
              <w:sz w:val="32"/>
              <w:szCs w:val="32"/>
              <w:lang w:bidi="sv-SE"/>
            </w:rPr>
            <w:t>DATUM</w:t>
          </w:r>
        </w:p>
      </w:docPartBody>
    </w:docPart>
    <w:docPart>
      <w:docPartPr>
        <w:name w:val="2D758DABB37A4096BE4ED3613DCC18A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D4A2BD1-64BD-4E6B-81B6-401E981F6239}"/>
      </w:docPartPr>
      <w:docPartBody>
        <w:p w:rsidR="003A0D28" w:rsidRDefault="00725865">
          <w:pPr>
            <w:pStyle w:val="2D758DABB37A4096BE4ED3613DCC18AC"/>
          </w:pPr>
          <w:r w:rsidRPr="00EC16CD">
            <w:rPr>
              <w:rFonts w:ascii="Franklin Gothic Demi" w:eastAsia="Franklin Gothic Demi" w:hAnsi="Franklin Gothic Demi" w:cs="Franklin Gothic Demi"/>
              <w:color w:val="000000" w:themeColor="text1"/>
              <w:sz w:val="32"/>
              <w:szCs w:val="32"/>
              <w:lang w:bidi="sv-SE"/>
            </w:rPr>
            <w:t>FAKTURANUMMER</w:t>
          </w:r>
        </w:p>
      </w:docPartBody>
    </w:docPart>
    <w:docPart>
      <w:docPartPr>
        <w:name w:val="2944D5D7B85C4D50A250754386A3311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2929E07-8A9C-4CA0-8CAD-DE8BB5D79488}"/>
      </w:docPartPr>
      <w:docPartBody>
        <w:p w:rsidR="003A0D28" w:rsidRDefault="00725865">
          <w:pPr>
            <w:pStyle w:val="2944D5D7B85C4D50A250754386A33111"/>
          </w:pPr>
          <w:r w:rsidRPr="00EC16CD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sv-SE"/>
            </w:rPr>
            <w:t>FAKTURERINGSADRESS</w:t>
          </w:r>
        </w:p>
      </w:docPartBody>
    </w:docPart>
    <w:docPart>
      <w:docPartPr>
        <w:name w:val="8556C1FE2EC4468FA9852415B49C68A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5198B96-D51E-4DBD-AD65-D4E89360ED94}"/>
      </w:docPartPr>
      <w:docPartBody>
        <w:p w:rsidR="003A0D28" w:rsidRDefault="00725865">
          <w:pPr>
            <w:pStyle w:val="8556C1FE2EC4468FA9852415B49C68A8"/>
          </w:pPr>
          <w:r>
            <w:rPr>
              <w:lang w:bidi="sv-SE"/>
            </w:rPr>
            <w:t>SÄLJARE</w:t>
          </w:r>
        </w:p>
      </w:docPartBody>
    </w:docPart>
    <w:docPart>
      <w:docPartPr>
        <w:name w:val="FFC06051C2084CA39AE31572F0DB0D6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98F030D-E143-4916-8F02-82D910616ABE}"/>
      </w:docPartPr>
      <w:docPartBody>
        <w:p w:rsidR="003A0D28" w:rsidRDefault="00725865">
          <w:pPr>
            <w:pStyle w:val="FFC06051C2084CA39AE31572F0DB0D6A"/>
          </w:pPr>
          <w:r>
            <w:rPr>
              <w:lang w:bidi="sv-SE"/>
            </w:rPr>
            <w:t>Befattning</w:t>
          </w:r>
        </w:p>
      </w:docPartBody>
    </w:docPart>
    <w:docPart>
      <w:docPartPr>
        <w:name w:val="8A4A9CFCDB1C40948AA5E07EC75FF7A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1E53E7F-9688-4CD5-887F-6FAB4A2C4C45}"/>
      </w:docPartPr>
      <w:docPartBody>
        <w:p w:rsidR="003A0D28" w:rsidRDefault="00725865">
          <w:pPr>
            <w:pStyle w:val="8A4A9CFCDB1C40948AA5E07EC75FF7A4"/>
          </w:pPr>
          <w:r>
            <w:rPr>
              <w:lang w:bidi="sv-SE"/>
            </w:rPr>
            <w:t>Betalningsvillkor</w:t>
          </w:r>
        </w:p>
      </w:docPartBody>
    </w:docPart>
    <w:docPart>
      <w:docPartPr>
        <w:name w:val="565733D5CA6945AABCD1FD833449E70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DCB840B-F4C2-4F5A-AA79-30B2CC2DD153}"/>
      </w:docPartPr>
      <w:docPartBody>
        <w:p w:rsidR="003A0D28" w:rsidRDefault="00725865">
          <w:pPr>
            <w:pStyle w:val="565733D5CA6945AABCD1FD833449E70F"/>
          </w:pPr>
          <w:r>
            <w:rPr>
              <w:lang w:bidi="sv-SE"/>
            </w:rPr>
            <w:t>Förfallodatum</w:t>
          </w:r>
        </w:p>
      </w:docPartBody>
    </w:docPart>
    <w:docPart>
      <w:docPartPr>
        <w:name w:val="F4A3081F54934CD984D85B342B5E1F4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C532215-363D-4352-B157-0E9D7DBA9497}"/>
      </w:docPartPr>
      <w:docPartBody>
        <w:p w:rsidR="003A0D28" w:rsidRDefault="00725865">
          <w:pPr>
            <w:pStyle w:val="F4A3081F54934CD984D85B342B5E1F4A"/>
          </w:pPr>
          <w:r>
            <w:rPr>
              <w:lang w:bidi="sv-SE"/>
            </w:rPr>
            <w:t>Antal</w:t>
          </w:r>
        </w:p>
      </w:docPartBody>
    </w:docPart>
    <w:docPart>
      <w:docPartPr>
        <w:name w:val="37A85E2ABAD549B6B51EFE93C7EFEF9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C8E06F9-9396-4562-95D3-C11F8F216AD7}"/>
      </w:docPartPr>
      <w:docPartBody>
        <w:p w:rsidR="003A0D28" w:rsidRDefault="00725865">
          <w:pPr>
            <w:pStyle w:val="37A85E2ABAD549B6B51EFE93C7EFEF93"/>
          </w:pPr>
          <w:r>
            <w:rPr>
              <w:lang w:bidi="sv-SE"/>
            </w:rPr>
            <w:t>Beskrivning</w:t>
          </w:r>
        </w:p>
      </w:docPartBody>
    </w:docPart>
    <w:docPart>
      <w:docPartPr>
        <w:name w:val="D32112600AF64BAABAE75E7AB49976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8A26508-4E16-4050-873D-EB851F1C0C91}"/>
      </w:docPartPr>
      <w:docPartBody>
        <w:p w:rsidR="003A0D28" w:rsidRDefault="00725865">
          <w:pPr>
            <w:pStyle w:val="D32112600AF64BAABAE75E7AB4997675"/>
          </w:pPr>
          <w:r>
            <w:rPr>
              <w:lang w:bidi="sv-SE"/>
            </w:rPr>
            <w:t>Enhetspris</w:t>
          </w:r>
        </w:p>
      </w:docPartBody>
    </w:docPart>
    <w:docPart>
      <w:docPartPr>
        <w:name w:val="AC1B2A14B5664FE8888A63BAB22B70B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07EF192-832C-449D-A9CF-AA58706F4B46}"/>
      </w:docPartPr>
      <w:docPartBody>
        <w:p w:rsidR="003A0D28" w:rsidRDefault="00725865">
          <w:pPr>
            <w:pStyle w:val="AC1B2A14B5664FE8888A63BAB22B70B9"/>
          </w:pPr>
          <w:r>
            <w:rPr>
              <w:lang w:bidi="sv-SE"/>
            </w:rPr>
            <w:t>Radsumma</w:t>
          </w:r>
        </w:p>
      </w:docPartBody>
    </w:docPart>
    <w:docPart>
      <w:docPartPr>
        <w:name w:val="19EC63080DFA4FA4A02635AAB924946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D50E9AE-491F-491A-A8BB-C2A577FDB0BE}"/>
      </w:docPartPr>
      <w:docPartBody>
        <w:p w:rsidR="003A0D28" w:rsidRDefault="00725865">
          <w:pPr>
            <w:pStyle w:val="19EC63080DFA4FA4A02635AAB9249465"/>
          </w:pPr>
          <w:r>
            <w:rPr>
              <w:lang w:bidi="sv-SE"/>
            </w:rPr>
            <w:t>kr</w:t>
          </w:r>
        </w:p>
      </w:docPartBody>
    </w:docPart>
    <w:docPart>
      <w:docPartPr>
        <w:name w:val="903EDDCDFC96422B93966D4280CCA27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C540FD0-1C9C-42B7-A0C9-D69245974FE0}"/>
      </w:docPartPr>
      <w:docPartBody>
        <w:p w:rsidR="003A0D28" w:rsidRDefault="00725865">
          <w:pPr>
            <w:pStyle w:val="903EDDCDFC96422B93966D4280CCA278"/>
          </w:pPr>
          <w:r>
            <w:rPr>
              <w:lang w:bidi="sv-SE"/>
            </w:rPr>
            <w:t>kr</w:t>
          </w:r>
        </w:p>
      </w:docPartBody>
    </w:docPart>
    <w:docPart>
      <w:docPartPr>
        <w:name w:val="D25A551967AC47ABBF32202E1BEB09A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621F9C9-1B27-47A9-A7CC-0A6BB3735825}"/>
      </w:docPartPr>
      <w:docPartBody>
        <w:p w:rsidR="003A0D28" w:rsidRDefault="00725865">
          <w:pPr>
            <w:pStyle w:val="D25A551967AC47ABBF32202E1BEB09A1"/>
          </w:pPr>
          <w:r>
            <w:rPr>
              <w:lang w:bidi="sv-SE"/>
            </w:rPr>
            <w:t>kr</w:t>
          </w:r>
        </w:p>
      </w:docPartBody>
    </w:docPart>
    <w:docPart>
      <w:docPartPr>
        <w:name w:val="EDA57F3892114FE2BA842BBBA71F847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152ADE-8589-484A-ADD7-7FF27297DCCE}"/>
      </w:docPartPr>
      <w:docPartBody>
        <w:p w:rsidR="003A0D28" w:rsidRDefault="00725865">
          <w:pPr>
            <w:pStyle w:val="EDA57F3892114FE2BA842BBBA71F8471"/>
          </w:pPr>
          <w:r>
            <w:rPr>
              <w:lang w:bidi="sv-SE"/>
            </w:rPr>
            <w:t>kr</w:t>
          </w:r>
        </w:p>
      </w:docPartBody>
    </w:docPart>
    <w:docPart>
      <w:docPartPr>
        <w:name w:val="FB50B98803E04163863CCADAA48C7B3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0366041-6DE8-47D5-A0C0-9FE1A6F858AE}"/>
      </w:docPartPr>
      <w:docPartBody>
        <w:p w:rsidR="003A0D28" w:rsidRDefault="00725865">
          <w:pPr>
            <w:pStyle w:val="FB50B98803E04163863CCADAA48C7B38"/>
          </w:pPr>
          <w:r>
            <w:rPr>
              <w:lang w:bidi="sv-SE"/>
            </w:rPr>
            <w:t>kr</w:t>
          </w:r>
        </w:p>
      </w:docPartBody>
    </w:docPart>
    <w:docPart>
      <w:docPartPr>
        <w:name w:val="CFDCB9769C0A440CB19C02C1A6FE955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F122234-D402-4D63-ABF6-189A4509CE27}"/>
      </w:docPartPr>
      <w:docPartBody>
        <w:p w:rsidR="003A0D28" w:rsidRDefault="00725865">
          <w:pPr>
            <w:pStyle w:val="CFDCB9769C0A440CB19C02C1A6FE955D"/>
          </w:pPr>
          <w:r>
            <w:rPr>
              <w:sz w:val="24"/>
              <w:szCs w:val="24"/>
              <w:lang w:bidi="sv-SE"/>
            </w:rPr>
            <w:t>Moms</w:t>
          </w:r>
        </w:p>
      </w:docPartBody>
    </w:docPart>
    <w:docPart>
      <w:docPartPr>
        <w:name w:val="3D52DBB3750C4C27BC60D3BA1C7661F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15AE1C4-9486-4175-9CE8-D46DD383D57E}"/>
      </w:docPartPr>
      <w:docPartBody>
        <w:p w:rsidR="003A0D28" w:rsidRDefault="00725865">
          <w:pPr>
            <w:pStyle w:val="3D52DBB3750C4C27BC60D3BA1C7661FD"/>
          </w:pPr>
          <w:r>
            <w:rPr>
              <w:sz w:val="24"/>
              <w:szCs w:val="24"/>
              <w:lang w:bidi="sv-SE"/>
            </w:rPr>
            <w:t>Summa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65"/>
    <w:rsid w:val="003A0D28"/>
    <w:rsid w:val="00725865"/>
    <w:rsid w:val="00AF15B3"/>
    <w:rsid w:val="00F4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85C99011A1424212BBDE68E9B62991A7">
    <w:name w:val="85C99011A1424212BBDE68E9B62991A7"/>
  </w:style>
  <w:style w:type="paragraph" w:customStyle="1" w:styleId="E4FFF2FFDB39406095157CA467C749FC">
    <w:name w:val="E4FFF2FFDB39406095157CA467C749FC"/>
  </w:style>
  <w:style w:type="paragraph" w:customStyle="1" w:styleId="B221F2A1E5F94B6A973BA9BE51860B6A">
    <w:name w:val="B221F2A1E5F94B6A973BA9BE51860B6A"/>
  </w:style>
  <w:style w:type="paragraph" w:customStyle="1" w:styleId="2D758DABB37A4096BE4ED3613DCC18AC">
    <w:name w:val="2D758DABB37A4096BE4ED3613DCC18AC"/>
  </w:style>
  <w:style w:type="paragraph" w:customStyle="1" w:styleId="A82A8AFF787046368D344A1366162CC0">
    <w:name w:val="A82A8AFF787046368D344A1366162CC0"/>
  </w:style>
  <w:style w:type="paragraph" w:customStyle="1" w:styleId="29525B7F1BAD418EA7DA9CBCE4890D7D">
    <w:name w:val="29525B7F1BAD418EA7DA9CBCE4890D7D"/>
  </w:style>
  <w:style w:type="paragraph" w:customStyle="1" w:styleId="07CA5402E59D47B89A4021F33F63DE8B">
    <w:name w:val="07CA5402E59D47B89A4021F33F63DE8B"/>
  </w:style>
  <w:style w:type="paragraph" w:customStyle="1" w:styleId="043EC39220F84E9A87E2311A215F0130">
    <w:name w:val="043EC39220F84E9A87E2311A215F0130"/>
  </w:style>
  <w:style w:type="paragraph" w:customStyle="1" w:styleId="FEED6760814E47128152D1AB8F221186">
    <w:name w:val="FEED6760814E47128152D1AB8F221186"/>
  </w:style>
  <w:style w:type="paragraph" w:customStyle="1" w:styleId="DC6416EAAB23463DA7167998240CC067">
    <w:name w:val="DC6416EAAB23463DA7167998240CC067"/>
  </w:style>
  <w:style w:type="paragraph" w:customStyle="1" w:styleId="4F92E73934214F5E897A05F757F667DB">
    <w:name w:val="4F92E73934214F5E897A05F757F667DB"/>
  </w:style>
  <w:style w:type="paragraph" w:customStyle="1" w:styleId="2944D5D7B85C4D50A250754386A33111">
    <w:name w:val="2944D5D7B85C4D50A250754386A33111"/>
  </w:style>
  <w:style w:type="paragraph" w:customStyle="1" w:styleId="D562988B2B444424A545B152B0EBADF7">
    <w:name w:val="D562988B2B444424A545B152B0EBADF7"/>
  </w:style>
  <w:style w:type="paragraph" w:customStyle="1" w:styleId="591E0AB9830646D0B880F988D6AF752D">
    <w:name w:val="591E0AB9830646D0B880F988D6AF752D"/>
  </w:style>
  <w:style w:type="paragraph" w:customStyle="1" w:styleId="330110B0F62C4182AF1FE3F4D7873BB8">
    <w:name w:val="330110B0F62C4182AF1FE3F4D7873BB8"/>
  </w:style>
  <w:style w:type="paragraph" w:customStyle="1" w:styleId="8FE959D6D8B84FFBAA96D96266208F31">
    <w:name w:val="8FE959D6D8B84FFBAA96D96266208F31"/>
  </w:style>
  <w:style w:type="paragraph" w:customStyle="1" w:styleId="60C441718EC34BC3A6F6BD6CA907B87E">
    <w:name w:val="60C441718EC34BC3A6F6BD6CA907B87E"/>
  </w:style>
  <w:style w:type="paragraph" w:customStyle="1" w:styleId="8556C1FE2EC4468FA9852415B49C68A8">
    <w:name w:val="8556C1FE2EC4468FA9852415B49C68A8"/>
  </w:style>
  <w:style w:type="paragraph" w:customStyle="1" w:styleId="FFC06051C2084CA39AE31572F0DB0D6A">
    <w:name w:val="FFC06051C2084CA39AE31572F0DB0D6A"/>
  </w:style>
  <w:style w:type="paragraph" w:customStyle="1" w:styleId="8A4A9CFCDB1C40948AA5E07EC75FF7A4">
    <w:name w:val="8A4A9CFCDB1C40948AA5E07EC75FF7A4"/>
  </w:style>
  <w:style w:type="paragraph" w:customStyle="1" w:styleId="565733D5CA6945AABCD1FD833449E70F">
    <w:name w:val="565733D5CA6945AABCD1FD833449E70F"/>
  </w:style>
  <w:style w:type="paragraph" w:customStyle="1" w:styleId="A8287DB4E86C4147894853688AE5AEA0">
    <w:name w:val="A8287DB4E86C4147894853688AE5AEA0"/>
  </w:style>
  <w:style w:type="paragraph" w:customStyle="1" w:styleId="F4A3081F54934CD984D85B342B5E1F4A">
    <w:name w:val="F4A3081F54934CD984D85B342B5E1F4A"/>
  </w:style>
  <w:style w:type="paragraph" w:customStyle="1" w:styleId="37A85E2ABAD549B6B51EFE93C7EFEF93">
    <w:name w:val="37A85E2ABAD549B6B51EFE93C7EFEF93"/>
  </w:style>
  <w:style w:type="paragraph" w:customStyle="1" w:styleId="D32112600AF64BAABAE75E7AB4997675">
    <w:name w:val="D32112600AF64BAABAE75E7AB4997675"/>
  </w:style>
  <w:style w:type="paragraph" w:customStyle="1" w:styleId="AC1B2A14B5664FE8888A63BAB22B70B9">
    <w:name w:val="AC1B2A14B5664FE8888A63BAB22B70B9"/>
  </w:style>
  <w:style w:type="paragraph" w:customStyle="1" w:styleId="6EE2029BF3674B9889B69555C1883DA0">
    <w:name w:val="6EE2029BF3674B9889B69555C1883DA0"/>
  </w:style>
  <w:style w:type="paragraph" w:customStyle="1" w:styleId="116D6A3129FC4CB5A8BF403460773FCD">
    <w:name w:val="116D6A3129FC4CB5A8BF403460773FCD"/>
  </w:style>
  <w:style w:type="paragraph" w:customStyle="1" w:styleId="4AD3DB27F1874DDB83273FA5C516C60C">
    <w:name w:val="4AD3DB27F1874DDB83273FA5C516C60C"/>
  </w:style>
  <w:style w:type="paragraph" w:customStyle="1" w:styleId="B74FAF74E1C64616AE34DC17AC22DD5E">
    <w:name w:val="B74FAF74E1C64616AE34DC17AC22DD5E"/>
  </w:style>
  <w:style w:type="paragraph" w:customStyle="1" w:styleId="7F5716D9F5C84E81809798E1C3334B57">
    <w:name w:val="7F5716D9F5C84E81809798E1C3334B57"/>
  </w:style>
  <w:style w:type="paragraph" w:customStyle="1" w:styleId="19EC63080DFA4FA4A02635AAB9249465">
    <w:name w:val="19EC63080DFA4FA4A02635AAB9249465"/>
  </w:style>
  <w:style w:type="paragraph" w:customStyle="1" w:styleId="8B4A04AC602B494D8CAEDD73E4D5E3A5">
    <w:name w:val="8B4A04AC602B494D8CAEDD73E4D5E3A5"/>
  </w:style>
  <w:style w:type="paragraph" w:customStyle="1" w:styleId="E03060716A2046EBA6A8E92CD7729578">
    <w:name w:val="E03060716A2046EBA6A8E92CD7729578"/>
  </w:style>
  <w:style w:type="paragraph" w:customStyle="1" w:styleId="DDC6FFA6AE7F400AA54520C3ACB8C728">
    <w:name w:val="DDC6FFA6AE7F400AA54520C3ACB8C728"/>
  </w:style>
  <w:style w:type="paragraph" w:customStyle="1" w:styleId="5A5C9B68475646AF81D14120E066D2B4">
    <w:name w:val="5A5C9B68475646AF81D14120E066D2B4"/>
  </w:style>
  <w:style w:type="paragraph" w:customStyle="1" w:styleId="DC5A76AAACEC40C1A9C0930C589D1E1B">
    <w:name w:val="DC5A76AAACEC40C1A9C0930C589D1E1B"/>
  </w:style>
  <w:style w:type="paragraph" w:customStyle="1" w:styleId="903EDDCDFC96422B93966D4280CCA278">
    <w:name w:val="903EDDCDFC96422B93966D4280CCA278"/>
  </w:style>
  <w:style w:type="paragraph" w:customStyle="1" w:styleId="109B698A961B4D5E984D8D651BE7B01A">
    <w:name w:val="109B698A961B4D5E984D8D651BE7B01A"/>
  </w:style>
  <w:style w:type="paragraph" w:customStyle="1" w:styleId="0978464A70D34C008B5EA1130BAC06AE">
    <w:name w:val="0978464A70D34C008B5EA1130BAC06AE"/>
  </w:style>
  <w:style w:type="paragraph" w:customStyle="1" w:styleId="BC089C8C423348EA8D3AE0510272BB6A">
    <w:name w:val="BC089C8C423348EA8D3AE0510272BB6A"/>
  </w:style>
  <w:style w:type="paragraph" w:customStyle="1" w:styleId="B4AE9E8851B244CA8AB0DB3C7B24394B">
    <w:name w:val="B4AE9E8851B244CA8AB0DB3C7B24394B"/>
  </w:style>
  <w:style w:type="paragraph" w:customStyle="1" w:styleId="5B7973F7D74E4B2D8DA5ACFF085DDD4C">
    <w:name w:val="5B7973F7D74E4B2D8DA5ACFF085DDD4C"/>
  </w:style>
  <w:style w:type="paragraph" w:customStyle="1" w:styleId="D25A551967AC47ABBF32202E1BEB09A1">
    <w:name w:val="D25A551967AC47ABBF32202E1BEB09A1"/>
  </w:style>
  <w:style w:type="paragraph" w:customStyle="1" w:styleId="B47B5C8C6A2C4B0BAE00999C35201803">
    <w:name w:val="B47B5C8C6A2C4B0BAE00999C35201803"/>
  </w:style>
  <w:style w:type="paragraph" w:customStyle="1" w:styleId="916AA6A896D24D7B822C30EC2323A5F9">
    <w:name w:val="916AA6A896D24D7B822C30EC2323A5F9"/>
  </w:style>
  <w:style w:type="paragraph" w:customStyle="1" w:styleId="5FE189EE1E9843C990972CAB08D55B3E">
    <w:name w:val="5FE189EE1E9843C990972CAB08D55B3E"/>
  </w:style>
  <w:style w:type="paragraph" w:customStyle="1" w:styleId="EDA57F3892114FE2BA842BBBA71F8471">
    <w:name w:val="EDA57F3892114FE2BA842BBBA71F8471"/>
  </w:style>
  <w:style w:type="paragraph" w:customStyle="1" w:styleId="A41614577FD246A5AC2B7594AF6D51C9">
    <w:name w:val="A41614577FD246A5AC2B7594AF6D51C9"/>
  </w:style>
  <w:style w:type="paragraph" w:customStyle="1" w:styleId="FB50B98803E04163863CCADAA48C7B38">
    <w:name w:val="FB50B98803E04163863CCADAA48C7B38"/>
  </w:style>
  <w:style w:type="paragraph" w:customStyle="1" w:styleId="6175DBE3A7504B6CB09821E69978AE42">
    <w:name w:val="6175DBE3A7504B6CB09821E69978AE42"/>
  </w:style>
  <w:style w:type="paragraph" w:customStyle="1" w:styleId="CFDCB9769C0A440CB19C02C1A6FE955D">
    <w:name w:val="CFDCB9769C0A440CB19C02C1A6FE955D"/>
  </w:style>
  <w:style w:type="paragraph" w:customStyle="1" w:styleId="3D52DBB3750C4C27BC60D3BA1C7661FD">
    <w:name w:val="3D52DBB3750C4C27BC60D3BA1C7661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F91078-B139-48C1-AB73-A442E02E8DF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AF8BD87-E771-4E0D-BE0A-90AE171B4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1013B-8180-4113-B559-E6651EDBD3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Tjänstefaktura (designuppsättningen Grön toning)</Template>
  <TotalTime>0</TotalTime>
  <Pages>2</Pages>
  <Words>246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2019-05-16T12:56:00Z</dcterms:created>
  <dcterms:modified xsi:type="dcterms:W3CDTF">2019-05-17T07:28:00Z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